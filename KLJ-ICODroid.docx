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6238E8">
                            <w:pPr>
                              <w:pStyle w:val="Title"/>
                            </w:pPr>
                            <w:r>
                              <w:t xml:space="preserve"> </w:t>
                            </w:r>
                            <w:r w:rsidR="00CC55F3">
                              <w:t xml:space="preserve">Invoice </w:t>
                            </w:r>
                            <w:r>
                              <w:rPr>
                                <w:rStyle w:val="Strong"/>
                              </w:rPr>
                              <w:t>2018Q2012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&#13;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6238E8">
                      <w:pPr>
                        <w:pStyle w:val="Title"/>
                      </w:pPr>
                      <w:r>
                        <w:t xml:space="preserve"> </w:t>
                      </w:r>
                      <w:r w:rsidR="00CC55F3">
                        <w:t xml:space="preserve">Invoice </w:t>
                      </w:r>
                      <w:r>
                        <w:rPr>
                          <w:rStyle w:val="Strong"/>
                        </w:rPr>
                        <w:t>2018Q2012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7-08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6238E8" w:rsidP="00C9218A">
                <w:pPr>
                  <w:pStyle w:val="NoSpacing"/>
                </w:pPr>
                <w:r>
                  <w:t>August 30,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:rsidR="00C9218A" w:rsidRDefault="00C9218A" w:rsidP="00C9218A">
            <w:pPr>
              <w:pStyle w:val="NoSpacing"/>
            </w:pPr>
            <w:r>
              <w:t xml:space="preserve">Kerala Law Journal </w:t>
            </w:r>
            <w:proofErr w:type="spellStart"/>
            <w:r>
              <w:t>Pvt</w:t>
            </w:r>
            <w:proofErr w:type="spellEnd"/>
            <w:r>
              <w:t xml:space="preserve"> Ltd,</w:t>
            </w:r>
          </w:p>
          <w:p w:rsidR="00C9218A" w:rsidRDefault="00C9218A" w:rsidP="00C9218A">
            <w:pPr>
              <w:pStyle w:val="NoSpacing"/>
            </w:pPr>
            <w:r>
              <w:t>41/3614, Old Railway Station Road, Ernakulam, Cochin, Ernakulam KL 682018 IN</w:t>
            </w: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:rsidR="00260CFE" w:rsidRPr="00E93282" w:rsidRDefault="00260CFE" w:rsidP="00C9218A">
      <w:pPr>
        <w:pStyle w:val="InvoiceText"/>
      </w:pP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Laravel Nova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7,4</w:t>
            </w:r>
            <w:r w:rsidR="005A3860" w:rsidRPr="00783FC4">
              <w:rPr>
                <w:color w:val="2F5496" w:themeColor="accent1" w:themeShade="BF"/>
              </w:rPr>
              <w:t>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icorpl.com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65</w:t>
            </w:r>
            <w:r w:rsidR="005A3860" w:rsidRPr="00783FC4">
              <w:rPr>
                <w:color w:val="2F5496" w:themeColor="accent1" w:themeShade="BF"/>
              </w:rPr>
              <w:t>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3</w:t>
            </w:r>
          </w:p>
        </w:tc>
        <w:tc>
          <w:tcPr>
            <w:tcW w:w="3054" w:type="pct"/>
          </w:tcPr>
          <w:p w:rsidR="005A3860" w:rsidRPr="00783FC4" w:rsidRDefault="006238E8" w:rsidP="005A3860">
            <w:pPr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Restpack</w:t>
            </w:r>
            <w:proofErr w:type="spellEnd"/>
            <w:r>
              <w:rPr>
                <w:color w:val="2F5496" w:themeColor="accent1" w:themeShade="BF"/>
              </w:rPr>
              <w:t xml:space="preserve"> HTML-to-PDF </w:t>
            </w:r>
            <w:r w:rsidRPr="006238E8">
              <w:rPr>
                <w:color w:val="2F5496" w:themeColor="accent1" w:themeShade="BF"/>
              </w:rPr>
              <w:t>August 2018</w:t>
            </w: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2,</w:t>
            </w:r>
            <w:r w:rsidR="006238E8">
              <w:rPr>
                <w:color w:val="2F5496" w:themeColor="accent1" w:themeShade="BF"/>
              </w:rPr>
              <w:t>85</w:t>
            </w:r>
            <w:r w:rsidRPr="00783FC4">
              <w:rPr>
                <w:color w:val="2F5496" w:themeColor="accent1" w:themeShade="BF"/>
              </w:rPr>
              <w:t>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4</w:t>
            </w:r>
          </w:p>
        </w:tc>
        <w:tc>
          <w:tcPr>
            <w:tcW w:w="3054" w:type="pct"/>
          </w:tcPr>
          <w:p w:rsidR="005A3860" w:rsidRPr="00783FC4" w:rsidRDefault="006238E8" w:rsidP="005A3860">
            <w:pPr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Restpack</w:t>
            </w:r>
            <w:proofErr w:type="spellEnd"/>
            <w:r>
              <w:rPr>
                <w:color w:val="2F5496" w:themeColor="accent1" w:themeShade="BF"/>
              </w:rPr>
              <w:t xml:space="preserve"> HTML-to-PDF </w:t>
            </w:r>
            <w:r>
              <w:rPr>
                <w:color w:val="2F5496" w:themeColor="accent1" w:themeShade="BF"/>
              </w:rPr>
              <w:t>September</w:t>
            </w:r>
            <w:r w:rsidRPr="006238E8">
              <w:rPr>
                <w:color w:val="2F5496" w:themeColor="accent1" w:themeShade="BF"/>
              </w:rPr>
              <w:t xml:space="preserve"> 2018</w:t>
            </w:r>
          </w:p>
        </w:tc>
        <w:tc>
          <w:tcPr>
            <w:tcW w:w="1298" w:type="pct"/>
          </w:tcPr>
          <w:p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2,85</w:t>
            </w:r>
            <w:r w:rsidR="005A3860" w:rsidRPr="00783FC4">
              <w:rPr>
                <w:color w:val="2F5496" w:themeColor="accent1" w:themeShade="BF"/>
              </w:rPr>
              <w:t>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5</w:t>
            </w:r>
          </w:p>
        </w:tc>
        <w:tc>
          <w:tcPr>
            <w:tcW w:w="3054" w:type="pct"/>
          </w:tcPr>
          <w:p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Apple Developer Account</w:t>
            </w:r>
          </w:p>
        </w:tc>
        <w:tc>
          <w:tcPr>
            <w:tcW w:w="1298" w:type="pct"/>
          </w:tcPr>
          <w:p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7,4</w:t>
            </w:r>
            <w:r w:rsidR="005A3860" w:rsidRPr="00783FC4">
              <w:rPr>
                <w:color w:val="2F5496" w:themeColor="accent1" w:themeShade="BF"/>
              </w:rPr>
              <w:t>00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</w:t>
            </w:r>
          </w:p>
        </w:tc>
        <w:tc>
          <w:tcPr>
            <w:tcW w:w="3054" w:type="pct"/>
          </w:tcPr>
          <w:p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klj.im</w:t>
            </w:r>
          </w:p>
        </w:tc>
        <w:tc>
          <w:tcPr>
            <w:tcW w:w="1298" w:type="pct"/>
          </w:tcPr>
          <w:p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650</w:t>
            </w:r>
          </w:p>
        </w:tc>
      </w:tr>
      <w:tr w:rsidR="005A3860" w:rsidTr="00C9218A">
        <w:trPr>
          <w:trHeight w:val="360"/>
        </w:trPr>
        <w:tc>
          <w:tcPr>
            <w:tcW w:w="648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  <w:bookmarkStart w:id="0" w:name="_Hlk489097722"/>
          </w:p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</w:p>
        </w:tc>
      </w:tr>
      <w:bookmarkEnd w:id="0"/>
      <w:tr w:rsidR="005A3860" w:rsidTr="00C9218A">
        <w:trPr>
          <w:trHeight w:val="360"/>
        </w:trPr>
        <w:tc>
          <w:tcPr>
            <w:tcW w:w="648" w:type="pct"/>
          </w:tcPr>
          <w:p w:rsidR="005A3860" w:rsidRDefault="005A3860" w:rsidP="005A3860"/>
        </w:tc>
        <w:tc>
          <w:tcPr>
            <w:tcW w:w="3054" w:type="pct"/>
          </w:tcPr>
          <w:p w:rsidR="005A3860" w:rsidRPr="00783FC4" w:rsidRDefault="005A3860" w:rsidP="005A3860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</w:p>
        </w:tc>
      </w:tr>
      <w:tr w:rsidR="005A3860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5A3860" w:rsidRDefault="005A3860" w:rsidP="005A3860"/>
        </w:tc>
        <w:tc>
          <w:tcPr>
            <w:tcW w:w="3054" w:type="pct"/>
          </w:tcPr>
          <w:p w:rsidR="005A3860" w:rsidRPr="00A52CA6" w:rsidRDefault="005A3860" w:rsidP="005A3860">
            <w:r>
              <w:t>Total</w:t>
            </w:r>
            <w:r w:rsidRPr="00A52CA6">
              <w:t xml:space="preserve"> </w:t>
            </w:r>
          </w:p>
        </w:tc>
        <w:tc>
          <w:tcPr>
            <w:tcW w:w="1298" w:type="pct"/>
          </w:tcPr>
          <w:p w:rsidR="005A3860" w:rsidRPr="00A52CA6" w:rsidRDefault="006238E8" w:rsidP="005A3860">
            <w:r>
              <w:t>21</w:t>
            </w:r>
            <w:r w:rsidR="005A3860" w:rsidRPr="00A52CA6">
              <w:t>,</w:t>
            </w:r>
            <w:r>
              <w:t>80</w:t>
            </w:r>
            <w:r w:rsidR="005A3860" w:rsidRPr="00A52CA6">
              <w:t>0</w:t>
            </w:r>
          </w:p>
        </w:tc>
      </w:tr>
    </w:tbl>
    <w:p w:rsidR="00972BFB" w:rsidRPr="006238E8" w:rsidRDefault="00972BFB" w:rsidP="006238E8">
      <w:pPr>
        <w:pStyle w:val="Closing"/>
        <w:rPr>
          <w:sz w:val="20"/>
          <w:szCs w:val="20"/>
        </w:rPr>
      </w:pPr>
    </w:p>
    <w:p w:rsidR="006238E8" w:rsidRPr="006238E8" w:rsidRDefault="006238E8" w:rsidP="006238E8">
      <w:pPr>
        <w:pStyle w:val="Closing"/>
        <w:rPr>
          <w:color w:val="000000" w:themeColor="text1"/>
          <w:sz w:val="20"/>
          <w:szCs w:val="20"/>
        </w:rPr>
      </w:pPr>
      <w:r w:rsidRPr="006238E8">
        <w:rPr>
          <w:color w:val="000000" w:themeColor="text1"/>
          <w:sz w:val="20"/>
          <w:szCs w:val="20"/>
        </w:rPr>
        <w:t>For Wayne Enterprises P</w:t>
      </w:r>
      <w:bookmarkStart w:id="1" w:name="_GoBack"/>
      <w:bookmarkEnd w:id="1"/>
      <w:r w:rsidRPr="006238E8">
        <w:rPr>
          <w:color w:val="000000" w:themeColor="text1"/>
          <w:sz w:val="20"/>
          <w:szCs w:val="20"/>
        </w:rPr>
        <w:t>vt Ltd,</w:t>
      </w:r>
    </w:p>
    <w:p w:rsidR="006238E8" w:rsidRPr="006238E8" w:rsidRDefault="006238E8" w:rsidP="006238E8">
      <w:pPr>
        <w:pStyle w:val="Closing"/>
        <w:rPr>
          <w:color w:val="000000" w:themeColor="text1"/>
          <w:sz w:val="20"/>
          <w:szCs w:val="20"/>
        </w:rPr>
      </w:pPr>
    </w:p>
    <w:p w:rsidR="006238E8" w:rsidRPr="006238E8" w:rsidRDefault="006238E8" w:rsidP="006238E8">
      <w:pPr>
        <w:pStyle w:val="Closing"/>
        <w:rPr>
          <w:color w:val="000000" w:themeColor="text1"/>
          <w:sz w:val="20"/>
          <w:szCs w:val="20"/>
        </w:rPr>
      </w:pPr>
      <w:proofErr w:type="spellStart"/>
      <w:r w:rsidRPr="006238E8">
        <w:rPr>
          <w:color w:val="000000" w:themeColor="text1"/>
          <w:sz w:val="20"/>
          <w:szCs w:val="20"/>
        </w:rPr>
        <w:t>Athul</w:t>
      </w:r>
      <w:proofErr w:type="spellEnd"/>
      <w:r w:rsidRPr="006238E8">
        <w:rPr>
          <w:color w:val="000000" w:themeColor="text1"/>
          <w:sz w:val="20"/>
          <w:szCs w:val="20"/>
        </w:rPr>
        <w:t xml:space="preserve"> B Raj</w:t>
      </w:r>
    </w:p>
    <w:p w:rsidR="008A1FCC" w:rsidRPr="006238E8" w:rsidRDefault="008A1FCC">
      <w:pPr>
        <w:pStyle w:val="Closing"/>
        <w:rPr>
          <w:color w:val="000000" w:themeColor="text1"/>
          <w:sz w:val="20"/>
          <w:szCs w:val="20"/>
        </w:rPr>
      </w:pPr>
    </w:p>
    <w:sectPr w:rsidR="008A1FCC" w:rsidRPr="006238E8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628" w:rsidRDefault="00C31628">
      <w:pPr>
        <w:spacing w:before="0" w:after="0"/>
      </w:pPr>
      <w:r>
        <w:separator/>
      </w:r>
    </w:p>
  </w:endnote>
  <w:endnote w:type="continuationSeparator" w:id="0">
    <w:p w:rsidR="00C31628" w:rsidRDefault="00C316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93282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93282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628" w:rsidRDefault="00C31628">
      <w:pPr>
        <w:spacing w:before="0" w:after="0"/>
      </w:pPr>
      <w:r>
        <w:separator/>
      </w:r>
    </w:p>
  </w:footnote>
  <w:footnote w:type="continuationSeparator" w:id="0">
    <w:p w:rsidR="00C31628" w:rsidRDefault="00C3162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8A"/>
    <w:rsid w:val="000A03B8"/>
    <w:rsid w:val="001E7349"/>
    <w:rsid w:val="00260CFE"/>
    <w:rsid w:val="00273064"/>
    <w:rsid w:val="00437C2D"/>
    <w:rsid w:val="005A3860"/>
    <w:rsid w:val="006238E8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E246E"/>
    <w:rsid w:val="00B87813"/>
    <w:rsid w:val="00BC43B2"/>
    <w:rsid w:val="00C31628"/>
    <w:rsid w:val="00C9218A"/>
    <w:rsid w:val="00CC55F3"/>
    <w:rsid w:val="00CF61C8"/>
    <w:rsid w:val="00D26DE0"/>
    <w:rsid w:val="00E93282"/>
    <w:rsid w:val="00E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3F96C9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67"/>
    <w:rsid w:val="000611A5"/>
    <w:rsid w:val="00194B92"/>
    <w:rsid w:val="00844596"/>
    <w:rsid w:val="00A6024E"/>
    <w:rsid w:val="00C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1FEB07-7297-6742-AB86-2F40582A2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C:\Users\Athul\AppData\Roaming\Microsoft\Templates\Invoice (Red design).dotx</Template>
  <TotalTime>11420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Microsoft Office User</cp:lastModifiedBy>
  <cp:revision>6</cp:revision>
  <cp:lastPrinted>2018-08-30T11:51:00Z</cp:lastPrinted>
  <dcterms:created xsi:type="dcterms:W3CDTF">2017-06-16T12:24:00Z</dcterms:created>
  <dcterms:modified xsi:type="dcterms:W3CDTF">2018-08-30T12:22:00Z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