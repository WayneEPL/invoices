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 w14:paraId="6CE59757" w14:textId="77777777">
        <w:tc>
          <w:tcPr>
            <w:tcW w:w="4000" w:type="pct"/>
            <w:vAlign w:val="bottom"/>
          </w:tcPr>
          <w:p w14:paraId="1AB7FACF" w14:textId="77777777"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14:paraId="1F1DA0DB" w14:textId="77777777"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14:paraId="4EB0BA3D" w14:textId="77777777"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FAA90D4" wp14:editId="4D8306C2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BD500" w14:textId="77777777"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A71020" wp14:editId="422278B0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DC631" w14:textId="2383D6B1" w:rsidR="008A1FCC" w:rsidRDefault="006238E8">
                            <w:pPr>
                              <w:pStyle w:val="Title"/>
                            </w:pPr>
                            <w:r>
                              <w:t xml:space="preserve"> </w:t>
                            </w:r>
                            <w:r w:rsidR="00CC55F3">
                              <w:t xml:space="preserve">Invoice </w:t>
                            </w:r>
                            <w:r w:rsidR="003021C8">
                              <w:rPr>
                                <w:rStyle w:val="Strong"/>
                              </w:rPr>
                              <w:t>2017</w:t>
                            </w:r>
                            <w:r>
                              <w:rPr>
                                <w:rStyle w:val="Strong"/>
                              </w:rPr>
                              <w:t>Q20</w:t>
                            </w:r>
                            <w:r w:rsidR="003021C8">
                              <w:rPr>
                                <w:rStyle w:val="Strong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6A71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14:paraId="533DC631" w14:textId="2383D6B1" w:rsidR="008A1FCC" w:rsidRDefault="006238E8">
                      <w:pPr>
                        <w:pStyle w:val="Title"/>
                      </w:pPr>
                      <w:r>
                        <w:t xml:space="preserve"> </w:t>
                      </w:r>
                      <w:r w:rsidR="00CC55F3">
                        <w:t xml:space="preserve">Invoice </w:t>
                      </w:r>
                      <w:r w:rsidR="003021C8">
                        <w:rPr>
                          <w:rStyle w:val="Strong"/>
                        </w:rPr>
                        <w:t>2017</w:t>
                      </w:r>
                      <w:r>
                        <w:rPr>
                          <w:rStyle w:val="Strong"/>
                        </w:rPr>
                        <w:t>Q20</w:t>
                      </w:r>
                      <w:r w:rsidR="003021C8">
                        <w:rPr>
                          <w:rStyle w:val="Strong"/>
                        </w:rPr>
                        <w:t>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14:paraId="1DBC7B51" w14:textId="77777777" w:rsidTr="001479AE">
        <w:tc>
          <w:tcPr>
            <w:tcW w:w="2995" w:type="dxa"/>
            <w:vAlign w:val="bottom"/>
          </w:tcPr>
          <w:p w14:paraId="78572628" w14:textId="77777777"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14:paraId="425FBF79" w14:textId="77777777"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14:paraId="6E415102" w14:textId="77777777"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14:paraId="5ACDA193" w14:textId="77777777" w:rsidR="00C9218A" w:rsidRDefault="00C9218A" w:rsidP="00C9218A">
            <w:pPr>
              <w:pStyle w:val="InvoiceHeading"/>
              <w:spacing w:after="60"/>
            </w:pPr>
          </w:p>
        </w:tc>
      </w:tr>
      <w:tr w:rsidR="00C9218A" w14:paraId="0973D862" w14:textId="77777777" w:rsidTr="00C9218A">
        <w:sdt>
          <w:sdtPr>
            <w:id w:val="-1843920489"/>
            <w:placeholder>
              <w:docPart w:val="CBD88B1A80BB4826BD2F6F929357BD95"/>
            </w:placeholder>
            <w:date w:fullDate="2017-07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14:paraId="62D39004" w14:textId="0418CA54" w:rsidR="00C9218A" w:rsidRDefault="00CA7784" w:rsidP="00C9218A">
                <w:pPr>
                  <w:pStyle w:val="NoSpacing"/>
                </w:pPr>
                <w:r>
                  <w:t>July 29,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14:paraId="6948CF21" w14:textId="77777777"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14:paraId="293F117C" w14:textId="77777777"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14:paraId="738E9C7C" w14:textId="77777777" w:rsidR="00C9218A" w:rsidRDefault="00C9218A" w:rsidP="00C9218A">
            <w:pPr>
              <w:pStyle w:val="NoSpacing"/>
            </w:pPr>
            <w:r>
              <w:t>41/3614, Old Railway Station Road, Ernakulam, Cochin, Ernakulam KL 682018 IN</w:t>
            </w:r>
          </w:p>
        </w:tc>
        <w:tc>
          <w:tcPr>
            <w:tcW w:w="3001" w:type="dxa"/>
            <w:tcMar>
              <w:bottom w:w="360" w:type="dxa"/>
            </w:tcMar>
          </w:tcPr>
          <w:p w14:paraId="4116241A" w14:textId="77777777" w:rsidR="00C9218A" w:rsidRDefault="00C9218A" w:rsidP="00C9218A">
            <w:pPr>
              <w:pStyle w:val="NoSpacing"/>
            </w:pPr>
          </w:p>
        </w:tc>
      </w:tr>
    </w:tbl>
    <w:p w14:paraId="3C40E066" w14:textId="77777777"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14:paraId="1FED76C2" w14:textId="77777777"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14:paraId="73F1B1D0" w14:textId="77777777"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14:paraId="1A3F6164" w14:textId="77777777"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14:paraId="0C87F14E" w14:textId="77777777"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14:paraId="5640E4BF" w14:textId="77777777"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14:paraId="1294620F" w14:textId="77777777" w:rsidR="00260CFE" w:rsidRPr="00E93282" w:rsidRDefault="00260CFE" w:rsidP="00C9218A">
      <w:pPr>
        <w:pStyle w:val="InvoiceText"/>
      </w:pP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14:paraId="5D6391A1" w14:textId="77777777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14:paraId="618297CA" w14:textId="77777777"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14:paraId="6A05FF04" w14:textId="77777777" w:rsidR="00C9218A" w:rsidRDefault="00C9218A">
            <w:r>
              <w:t>Description</w:t>
            </w:r>
          </w:p>
        </w:tc>
        <w:tc>
          <w:tcPr>
            <w:tcW w:w="1298" w:type="pct"/>
          </w:tcPr>
          <w:p w14:paraId="0315261B" w14:textId="77777777" w:rsidR="00C9218A" w:rsidRDefault="00C9218A">
            <w:pPr>
              <w:jc w:val="right"/>
            </w:pPr>
            <w:r>
              <w:t>Unit Price</w:t>
            </w:r>
          </w:p>
        </w:tc>
      </w:tr>
      <w:tr w:rsidR="005A3860" w14:paraId="50F4CE34" w14:textId="77777777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14:paraId="4FD6B3B1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14:paraId="7AB874D9" w14:textId="309755BE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Backend System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14:paraId="1167AA16" w14:textId="27F25E0B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1,50,000</w:t>
            </w:r>
          </w:p>
        </w:tc>
      </w:tr>
      <w:tr w:rsidR="005A3860" w14:paraId="43CC8E65" w14:textId="77777777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14:paraId="5A979447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14:paraId="04205D82" w14:textId="721FEA4C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Admin Panel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14:paraId="68B00569" w14:textId="2F655846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25,000</w:t>
            </w:r>
          </w:p>
        </w:tc>
      </w:tr>
      <w:tr w:rsidR="005A3860" w14:paraId="539E4A86" w14:textId="77777777" w:rsidTr="00C9218A">
        <w:trPr>
          <w:trHeight w:val="360"/>
        </w:trPr>
        <w:tc>
          <w:tcPr>
            <w:tcW w:w="648" w:type="pct"/>
          </w:tcPr>
          <w:p w14:paraId="197F9F32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14:paraId="500B0739" w14:textId="5284EE91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Frontend System</w:t>
            </w:r>
          </w:p>
        </w:tc>
        <w:tc>
          <w:tcPr>
            <w:tcW w:w="1298" w:type="pct"/>
          </w:tcPr>
          <w:p w14:paraId="5220E92D" w14:textId="2F6599E7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2,00,000</w:t>
            </w:r>
          </w:p>
        </w:tc>
      </w:tr>
      <w:tr w:rsidR="005A3860" w14:paraId="68FB326F" w14:textId="77777777" w:rsidTr="00C9218A">
        <w:trPr>
          <w:trHeight w:val="360"/>
        </w:trPr>
        <w:tc>
          <w:tcPr>
            <w:tcW w:w="648" w:type="pct"/>
          </w:tcPr>
          <w:p w14:paraId="7A9DD516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14:paraId="1404A81A" w14:textId="1AF38226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Mobile Application</w:t>
            </w:r>
          </w:p>
        </w:tc>
        <w:tc>
          <w:tcPr>
            <w:tcW w:w="1298" w:type="pct"/>
          </w:tcPr>
          <w:p w14:paraId="11B1B1B5" w14:textId="0CD65B06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55,000</w:t>
            </w:r>
          </w:p>
        </w:tc>
      </w:tr>
      <w:tr w:rsidR="005A3860" w14:paraId="56DDCA88" w14:textId="77777777" w:rsidTr="00C9218A">
        <w:trPr>
          <w:trHeight w:val="360"/>
        </w:trPr>
        <w:tc>
          <w:tcPr>
            <w:tcW w:w="648" w:type="pct"/>
          </w:tcPr>
          <w:p w14:paraId="07CAC9AF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14:paraId="09A7EDA2" w14:textId="1EAF4820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API System</w:t>
            </w:r>
          </w:p>
        </w:tc>
        <w:tc>
          <w:tcPr>
            <w:tcW w:w="1298" w:type="pct"/>
          </w:tcPr>
          <w:p w14:paraId="0A541607" w14:textId="7026FB50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30,000</w:t>
            </w:r>
          </w:p>
        </w:tc>
      </w:tr>
      <w:tr w:rsidR="005A3860" w14:paraId="50DCF267" w14:textId="77777777" w:rsidTr="00C9218A">
        <w:trPr>
          <w:trHeight w:val="360"/>
        </w:trPr>
        <w:tc>
          <w:tcPr>
            <w:tcW w:w="648" w:type="pct"/>
          </w:tcPr>
          <w:p w14:paraId="15AFA1E5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14:paraId="0DE2838B" w14:textId="44351DC7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Offline Access System</w:t>
            </w:r>
          </w:p>
        </w:tc>
        <w:tc>
          <w:tcPr>
            <w:tcW w:w="1298" w:type="pct"/>
          </w:tcPr>
          <w:p w14:paraId="45DD2B8F" w14:textId="37BC164A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1,00,000</w:t>
            </w:r>
          </w:p>
        </w:tc>
      </w:tr>
      <w:tr w:rsidR="005A3860" w14:paraId="372A65CF" w14:textId="77777777" w:rsidTr="00C9218A">
        <w:trPr>
          <w:trHeight w:val="360"/>
        </w:trPr>
        <w:tc>
          <w:tcPr>
            <w:tcW w:w="648" w:type="pct"/>
          </w:tcPr>
          <w:p w14:paraId="474C3102" w14:textId="3905027E" w:rsidR="005A3860" w:rsidRPr="00783FC4" w:rsidRDefault="003021C8" w:rsidP="005A3860">
            <w:pPr>
              <w:rPr>
                <w:color w:val="2F5496" w:themeColor="accent1" w:themeShade="BF"/>
              </w:rPr>
            </w:pPr>
            <w:bookmarkStart w:id="0" w:name="_Hlk489097722"/>
            <w:r>
              <w:rPr>
                <w:color w:val="2F5496" w:themeColor="accent1" w:themeShade="BF"/>
              </w:rPr>
              <w:t>7</w:t>
            </w:r>
          </w:p>
        </w:tc>
        <w:tc>
          <w:tcPr>
            <w:tcW w:w="3054" w:type="pct"/>
          </w:tcPr>
          <w:p w14:paraId="51010087" w14:textId="44C42D90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Data Migration</w:t>
            </w:r>
          </w:p>
        </w:tc>
        <w:tc>
          <w:tcPr>
            <w:tcW w:w="1298" w:type="pct"/>
          </w:tcPr>
          <w:p w14:paraId="2E7E1CFA" w14:textId="46CF93EE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1,25,000</w:t>
            </w:r>
          </w:p>
        </w:tc>
      </w:tr>
      <w:bookmarkEnd w:id="0"/>
      <w:tr w:rsidR="005A3860" w14:paraId="1E2B7C34" w14:textId="77777777" w:rsidTr="00C9218A">
        <w:trPr>
          <w:trHeight w:val="360"/>
        </w:trPr>
        <w:tc>
          <w:tcPr>
            <w:tcW w:w="648" w:type="pct"/>
          </w:tcPr>
          <w:p w14:paraId="70907882" w14:textId="103D7F5B" w:rsidR="005A3860" w:rsidRDefault="003021C8" w:rsidP="005A3860">
            <w:r>
              <w:t>8</w:t>
            </w:r>
          </w:p>
        </w:tc>
        <w:tc>
          <w:tcPr>
            <w:tcW w:w="3054" w:type="pct"/>
          </w:tcPr>
          <w:p w14:paraId="716C09E9" w14:textId="7A5C10FF" w:rsidR="005A3860" w:rsidRPr="00783FC4" w:rsidRDefault="003021C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Licenses</w:t>
            </w:r>
          </w:p>
        </w:tc>
        <w:tc>
          <w:tcPr>
            <w:tcW w:w="1298" w:type="pct"/>
          </w:tcPr>
          <w:p w14:paraId="58C5250E" w14:textId="246AEA07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15,000</w:t>
            </w:r>
          </w:p>
        </w:tc>
      </w:tr>
      <w:tr w:rsidR="005A3860" w14:paraId="46A5D1BE" w14:textId="77777777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14:paraId="0548A2DF" w14:textId="77777777" w:rsidR="005A3860" w:rsidRDefault="005A3860" w:rsidP="005A3860"/>
        </w:tc>
        <w:tc>
          <w:tcPr>
            <w:tcW w:w="3054" w:type="pct"/>
          </w:tcPr>
          <w:p w14:paraId="4E9CFF88" w14:textId="77777777" w:rsidR="005A3860" w:rsidRPr="00A52CA6" w:rsidRDefault="005A3860" w:rsidP="005A3860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14:paraId="7803D8EC" w14:textId="0B13B8AB" w:rsidR="005A3860" w:rsidRPr="00A52CA6" w:rsidRDefault="003021C8" w:rsidP="005A3860">
            <w:r>
              <w:t>7,00,000</w:t>
            </w:r>
          </w:p>
        </w:tc>
      </w:tr>
    </w:tbl>
    <w:p w14:paraId="626C312D" w14:textId="77777777" w:rsidR="00972BFB" w:rsidRPr="006238E8" w:rsidRDefault="00972BFB" w:rsidP="006238E8">
      <w:pPr>
        <w:pStyle w:val="Closing"/>
        <w:rPr>
          <w:sz w:val="20"/>
          <w:szCs w:val="20"/>
        </w:rPr>
      </w:pPr>
    </w:p>
    <w:p w14:paraId="176458AD" w14:textId="77777777" w:rsidR="008A1FCC" w:rsidRPr="006238E8" w:rsidRDefault="008A1FCC">
      <w:pPr>
        <w:pStyle w:val="Closing"/>
        <w:rPr>
          <w:color w:val="000000" w:themeColor="text1"/>
          <w:sz w:val="20"/>
          <w:szCs w:val="20"/>
        </w:rPr>
      </w:pPr>
      <w:bookmarkStart w:id="1" w:name="_GoBack"/>
      <w:bookmarkEnd w:id="1"/>
    </w:p>
    <w:sectPr w:rsidR="008A1FCC" w:rsidRPr="006238E8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DC12" w14:textId="77777777" w:rsidR="004448E9" w:rsidRDefault="004448E9">
      <w:pPr>
        <w:spacing w:before="0" w:after="0"/>
      </w:pPr>
      <w:r>
        <w:separator/>
      </w:r>
    </w:p>
  </w:endnote>
  <w:endnote w:type="continuationSeparator" w:id="0">
    <w:p w14:paraId="0F4B331E" w14:textId="77777777" w:rsidR="004448E9" w:rsidRDefault="004448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5EF7" w14:textId="77777777"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93282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3282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FB60" w14:textId="77777777"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14:paraId="13734E7F" w14:textId="77777777"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14:paraId="49970F97" w14:textId="77777777"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BB409" w14:textId="77777777" w:rsidR="004448E9" w:rsidRDefault="004448E9">
      <w:pPr>
        <w:spacing w:before="0" w:after="0"/>
      </w:pPr>
      <w:r>
        <w:separator/>
      </w:r>
    </w:p>
  </w:footnote>
  <w:footnote w:type="continuationSeparator" w:id="0">
    <w:p w14:paraId="23DE9538" w14:textId="77777777" w:rsidR="004448E9" w:rsidRDefault="004448E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8A"/>
    <w:rsid w:val="00087EFF"/>
    <w:rsid w:val="000A03B8"/>
    <w:rsid w:val="001E7349"/>
    <w:rsid w:val="00260CFE"/>
    <w:rsid w:val="00273064"/>
    <w:rsid w:val="003021C8"/>
    <w:rsid w:val="00437C2D"/>
    <w:rsid w:val="004448E9"/>
    <w:rsid w:val="005A3860"/>
    <w:rsid w:val="006238E8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BD7849"/>
    <w:rsid w:val="00C31628"/>
    <w:rsid w:val="00C9218A"/>
    <w:rsid w:val="00C93FDC"/>
    <w:rsid w:val="00CA7784"/>
    <w:rsid w:val="00CC55F3"/>
    <w:rsid w:val="00CF61C8"/>
    <w:rsid w:val="00D26DE0"/>
    <w:rsid w:val="00E52B79"/>
    <w:rsid w:val="00E93282"/>
    <w:rsid w:val="00E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9CD55D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DC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67"/>
    <w:rsid w:val="000611A5"/>
    <w:rsid w:val="00194B92"/>
    <w:rsid w:val="00312405"/>
    <w:rsid w:val="00844596"/>
    <w:rsid w:val="00A6024E"/>
    <w:rsid w:val="00CD6167"/>
    <w:rsid w:val="00F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40F8A-C9CC-AE4A-B3DE-BBFA7E9B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C:\Users\Athul\AppData\Roaming\Microsoft\Templates\Invoice (Red design).dotx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Microsoft Office User</cp:lastModifiedBy>
  <cp:revision>4</cp:revision>
  <cp:lastPrinted>2018-09-08T06:13:00Z</cp:lastPrinted>
  <dcterms:created xsi:type="dcterms:W3CDTF">2018-09-08T06:16:00Z</dcterms:created>
  <dcterms:modified xsi:type="dcterms:W3CDTF">2018-09-08T06:32:00Z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