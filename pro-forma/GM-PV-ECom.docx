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E93282">
                            <w:pPr>
                              <w:pStyle w:val="Title"/>
                            </w:pPr>
                            <w:r>
                              <w:t xml:space="preserve"> Pro Forma </w:t>
                            </w:r>
                            <w:r w:rsidR="00CC55F3"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>2017Q200</w:t>
                            </w:r>
                            <w:r w:rsidR="001C02FB">
                              <w:rPr>
                                <w:rStyle w:val="Strong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E93282">
                      <w:pPr>
                        <w:pStyle w:val="Title"/>
                      </w:pPr>
                      <w:r>
                        <w:t xml:space="preserve"> Pro Forma </w:t>
                      </w:r>
                      <w:r w:rsidR="00CC55F3">
                        <w:t xml:space="preserve">Invoice </w:t>
                      </w:r>
                      <w:r>
                        <w:rPr>
                          <w:rStyle w:val="Strong"/>
                        </w:rPr>
                        <w:t>2017Q200</w:t>
                      </w:r>
                      <w:r w:rsidR="001C02FB">
                        <w:rPr>
                          <w:rStyle w:val="Strong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8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1C02FB" w:rsidP="00C9218A">
                <w:pPr>
                  <w:pStyle w:val="NoSpacing"/>
                </w:pPr>
                <w:r>
                  <w:t>August 14,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C9218A" w:rsidRDefault="001C02FB" w:rsidP="00C9218A">
            <w:pPr>
              <w:pStyle w:val="NoSpacing"/>
            </w:pPr>
            <w:r w:rsidRPr="001C02FB">
              <w:t>Praveen Vijay</w:t>
            </w:r>
          </w:p>
          <w:p w:rsidR="00C9218A" w:rsidRDefault="00C9218A" w:rsidP="00C9218A">
            <w:pPr>
              <w:pStyle w:val="NoSpacing"/>
            </w:pPr>
          </w:p>
          <w:p w:rsidR="001C02FB" w:rsidRDefault="001C02FB" w:rsidP="00C9218A">
            <w:pPr>
              <w:pStyle w:val="NoSpacing"/>
            </w:pPr>
          </w:p>
          <w:p w:rsidR="001C02FB" w:rsidRDefault="001C02FB" w:rsidP="00C9218A">
            <w:pPr>
              <w:pStyle w:val="NoSpacing"/>
            </w:pP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:rsidR="00260CFE" w:rsidRPr="00E93282" w:rsidRDefault="00E93282" w:rsidP="00C9218A">
      <w:pPr>
        <w:pStyle w:val="InvoiceText"/>
      </w:pPr>
      <w:r>
        <w:t>Payment Schedule</w:t>
      </w:r>
      <w:r w:rsidR="00260CFE">
        <w:t>:</w:t>
      </w:r>
      <w:r w:rsidR="00260CFE">
        <w:tab/>
      </w:r>
      <w:r w:rsidR="00260CFE" w:rsidRPr="00E93282">
        <w:t>30%</w:t>
      </w:r>
      <w:r w:rsidRPr="00E93282">
        <w:t xml:space="preserve"> | 30% | 40%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1C02FB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Ecommerce Website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1C02FB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75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5A3860" w:rsidRPr="00783FC4" w:rsidRDefault="001C02FB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Server Configuration with CDN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25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:rsidR="005A3860" w:rsidRPr="00783FC4" w:rsidRDefault="001C02FB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Android Application</w:t>
            </w:r>
          </w:p>
        </w:tc>
        <w:tc>
          <w:tcPr>
            <w:tcW w:w="1298" w:type="pct"/>
          </w:tcPr>
          <w:p w:rsidR="005A3860" w:rsidRPr="00783FC4" w:rsidRDefault="001C02FB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75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:rsidR="005A3860" w:rsidRPr="00783FC4" w:rsidRDefault="001C02FB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iOS Application</w:t>
            </w:r>
          </w:p>
        </w:tc>
        <w:tc>
          <w:tcPr>
            <w:tcW w:w="1298" w:type="pct"/>
          </w:tcPr>
          <w:p w:rsidR="005A3860" w:rsidRPr="00783FC4" w:rsidRDefault="001C02FB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</w:t>
            </w:r>
            <w:r w:rsidR="005A3860">
              <w:rPr>
                <w:color w:val="2F5496" w:themeColor="accent1" w:themeShade="BF"/>
              </w:rPr>
              <w:t>5</w:t>
            </w:r>
            <w:r w:rsidR="005A3860" w:rsidRPr="00783FC4">
              <w:rPr>
                <w:color w:val="2F5496" w:themeColor="accent1" w:themeShade="BF"/>
              </w:rPr>
              <w:t>,000</w:t>
            </w:r>
          </w:p>
        </w:tc>
      </w:tr>
      <w:tr w:rsidR="001C02FB" w:rsidTr="00C9218A">
        <w:trPr>
          <w:trHeight w:val="360"/>
        </w:trPr>
        <w:tc>
          <w:tcPr>
            <w:tcW w:w="648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App Store Account </w:t>
            </w:r>
          </w:p>
        </w:tc>
        <w:tc>
          <w:tcPr>
            <w:tcW w:w="1298" w:type="pct"/>
          </w:tcPr>
          <w:p w:rsidR="001C02FB" w:rsidRPr="00783FC4" w:rsidRDefault="001C02FB" w:rsidP="001C02FB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</w:t>
            </w:r>
            <w:r w:rsidRPr="00783FC4">
              <w:rPr>
                <w:color w:val="2F5496" w:themeColor="accent1" w:themeShade="BF"/>
              </w:rPr>
              <w:t>,000</w:t>
            </w:r>
          </w:p>
        </w:tc>
      </w:tr>
      <w:tr w:rsidR="001C02FB" w:rsidTr="00C9218A">
        <w:trPr>
          <w:trHeight w:val="360"/>
        </w:trPr>
        <w:tc>
          <w:tcPr>
            <w:tcW w:w="648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Play Store</w:t>
            </w:r>
            <w:r>
              <w:rPr>
                <w:color w:val="2F5496" w:themeColor="accent1" w:themeShade="BF"/>
              </w:rPr>
              <w:t xml:space="preserve"> Application</w:t>
            </w:r>
          </w:p>
        </w:tc>
        <w:tc>
          <w:tcPr>
            <w:tcW w:w="1298" w:type="pct"/>
          </w:tcPr>
          <w:p w:rsidR="001C02FB" w:rsidRPr="00783FC4" w:rsidRDefault="001C02FB" w:rsidP="001C02FB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1,750</w:t>
            </w:r>
          </w:p>
        </w:tc>
      </w:tr>
      <w:tr w:rsidR="001C02FB" w:rsidTr="00C9218A">
        <w:trPr>
          <w:trHeight w:val="360"/>
        </w:trPr>
        <w:tc>
          <w:tcPr>
            <w:tcW w:w="648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  <w:bookmarkStart w:id="0" w:name="_Hlk489097722"/>
          </w:p>
        </w:tc>
        <w:tc>
          <w:tcPr>
            <w:tcW w:w="3054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:rsidR="001C02FB" w:rsidRPr="00783FC4" w:rsidRDefault="001C02FB" w:rsidP="001C02FB">
            <w:pPr>
              <w:jc w:val="right"/>
              <w:rPr>
                <w:color w:val="2F5496" w:themeColor="accent1" w:themeShade="BF"/>
              </w:rPr>
            </w:pPr>
          </w:p>
        </w:tc>
      </w:tr>
      <w:bookmarkEnd w:id="0"/>
      <w:tr w:rsidR="001C02FB" w:rsidTr="00C9218A">
        <w:trPr>
          <w:trHeight w:val="360"/>
        </w:trPr>
        <w:tc>
          <w:tcPr>
            <w:tcW w:w="648" w:type="pct"/>
          </w:tcPr>
          <w:p w:rsidR="001C02FB" w:rsidRDefault="001C02FB" w:rsidP="001C02FB"/>
        </w:tc>
        <w:tc>
          <w:tcPr>
            <w:tcW w:w="3054" w:type="pct"/>
          </w:tcPr>
          <w:p w:rsidR="001C02FB" w:rsidRPr="00783FC4" w:rsidRDefault="001C02FB" w:rsidP="001C02FB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:rsidR="001C02FB" w:rsidRPr="00783FC4" w:rsidRDefault="001C02FB" w:rsidP="001C02FB">
            <w:pPr>
              <w:jc w:val="right"/>
              <w:rPr>
                <w:color w:val="2F5496" w:themeColor="accent1" w:themeShade="BF"/>
              </w:rPr>
            </w:pPr>
          </w:p>
        </w:tc>
      </w:tr>
      <w:tr w:rsidR="001C02FB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1C02FB" w:rsidRDefault="001C02FB" w:rsidP="001C02FB"/>
        </w:tc>
        <w:tc>
          <w:tcPr>
            <w:tcW w:w="3054" w:type="pct"/>
          </w:tcPr>
          <w:p w:rsidR="001C02FB" w:rsidRPr="00A52CA6" w:rsidRDefault="001C02FB" w:rsidP="001C02FB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:rsidR="001C02FB" w:rsidRPr="00A52CA6" w:rsidRDefault="001C02FB" w:rsidP="001C02FB">
            <w:r>
              <w:t>2,08</w:t>
            </w:r>
            <w:r w:rsidRPr="00A52CA6">
              <w:t>,</w:t>
            </w:r>
            <w:r>
              <w:t>75</w:t>
            </w:r>
            <w:r w:rsidRPr="00A52CA6">
              <w:t>0</w:t>
            </w:r>
          </w:p>
        </w:tc>
      </w:tr>
    </w:tbl>
    <w:p w:rsidR="00972BFB" w:rsidRDefault="00972BFB" w:rsidP="00972BFB">
      <w:pPr>
        <w:pStyle w:val="Closing"/>
        <w:jc w:val="left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41"/>
        <w:gridCol w:w="8159"/>
      </w:tblGrid>
      <w:tr w:rsidR="00972BFB" w:rsidTr="0097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tblHeader/>
        </w:trPr>
        <w:tc>
          <w:tcPr>
            <w:tcW w:w="467" w:type="pct"/>
          </w:tcPr>
          <w:p w:rsidR="00972BFB" w:rsidRDefault="00972BFB" w:rsidP="001344F2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533" w:type="pct"/>
          </w:tcPr>
          <w:p w:rsidR="00972BFB" w:rsidRDefault="00972BFB" w:rsidP="001344F2">
            <w:r>
              <w:t>Terms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 w:rsidRPr="00972BFB">
              <w:rPr>
                <w:color w:val="000000" w:themeColor="text1"/>
              </w:rPr>
              <w:t>1</w:t>
            </w:r>
          </w:p>
        </w:tc>
        <w:tc>
          <w:tcPr>
            <w:tcW w:w="4533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Delivery in</w:t>
            </w:r>
            <w:r w:rsidR="00A52CA6">
              <w:rPr>
                <w:color w:val="000000" w:themeColor="text1"/>
              </w:rPr>
              <w:t xml:space="preserve"> </w:t>
            </w:r>
            <w:r w:rsidR="001C02F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weeks</w:t>
            </w:r>
            <w:r w:rsidR="00A52CA6">
              <w:rPr>
                <w:color w:val="000000" w:themeColor="text1"/>
              </w:rPr>
              <w:t>.</w:t>
            </w:r>
          </w:p>
        </w:tc>
      </w:tr>
      <w:tr w:rsidR="00972BFB" w:rsidTr="0077284F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  <w:r w:rsidRPr="0077284F">
              <w:rPr>
                <w:color w:val="000000" w:themeColor="text1"/>
              </w:rPr>
              <w:t>2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  <w:r w:rsidRPr="0077284F">
              <w:rPr>
                <w:color w:val="000000" w:themeColor="text1"/>
              </w:rPr>
              <w:t>Maintenance period of 1 year</w:t>
            </w:r>
            <w:r w:rsidR="008E46F2" w:rsidRPr="0077284F">
              <w:rPr>
                <w:color w:val="000000" w:themeColor="text1"/>
              </w:rPr>
              <w:t xml:space="preserve"> (Bug fixing and minor updates)</w:t>
            </w:r>
          </w:p>
        </w:tc>
      </w:tr>
      <w:tr w:rsidR="0077284F" w:rsidTr="00972B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</w:tcBorders>
          </w:tcPr>
          <w:p w:rsidR="0077284F" w:rsidRPr="00783FC4" w:rsidRDefault="0077284F" w:rsidP="0077284F">
            <w:pPr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</w:tcBorders>
          </w:tcPr>
          <w:p w:rsidR="0077284F" w:rsidRPr="00783FC4" w:rsidRDefault="001C02FB" w:rsidP="0077284F">
            <w:pPr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Basic usage documentation.</w:t>
            </w:r>
            <w:bookmarkStart w:id="1" w:name="_GoBack"/>
            <w:bookmarkEnd w:id="1"/>
          </w:p>
        </w:tc>
      </w:tr>
    </w:tbl>
    <w:p w:rsidR="008A1FCC" w:rsidRDefault="00CC55F3">
      <w:pPr>
        <w:pStyle w:val="Closing"/>
      </w:pPr>
      <w:r>
        <w:t xml:space="preserve">Thank you for your </w:t>
      </w:r>
      <w:r w:rsidR="00BC43B2">
        <w:t>time and consideration</w:t>
      </w:r>
      <w:r>
        <w:t>!</w:t>
      </w:r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223" w:rsidRDefault="00BD2223">
      <w:pPr>
        <w:spacing w:before="0" w:after="0"/>
      </w:pPr>
      <w:r>
        <w:separator/>
      </w:r>
    </w:p>
  </w:endnote>
  <w:endnote w:type="continuationSeparator" w:id="0">
    <w:p w:rsidR="00BD2223" w:rsidRDefault="00BD22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C02FB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C02FB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223" w:rsidRDefault="00BD2223">
      <w:pPr>
        <w:spacing w:before="0" w:after="0"/>
      </w:pPr>
      <w:r>
        <w:separator/>
      </w:r>
    </w:p>
  </w:footnote>
  <w:footnote w:type="continuationSeparator" w:id="0">
    <w:p w:rsidR="00BD2223" w:rsidRDefault="00BD22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A"/>
    <w:rsid w:val="000A03B8"/>
    <w:rsid w:val="001C02FB"/>
    <w:rsid w:val="001E7349"/>
    <w:rsid w:val="00260CFE"/>
    <w:rsid w:val="00273064"/>
    <w:rsid w:val="00437C2D"/>
    <w:rsid w:val="005A3860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BD2223"/>
    <w:rsid w:val="00C9218A"/>
    <w:rsid w:val="00CC55F3"/>
    <w:rsid w:val="00D26DE0"/>
    <w:rsid w:val="00E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E1187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7"/>
    <w:rsid w:val="000611A5"/>
    <w:rsid w:val="00194B92"/>
    <w:rsid w:val="00844596"/>
    <w:rsid w:val="00AB728B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LKQMbi48sn+2+NYwOGQQO6JUPN8FdKtkLlExfWkGGnQ=</DigestValue>
    </Reference>
    <Reference Type="http://www.w3.org/2000/09/xmldsig#Object" URI="#idOfficeObject">
      <DigestMethod Algorithm="http://www.w3.org/2001/04/xmlenc#sha256"/>
      <DigestValue>qCfYfWL0Cyn50I7GEJE4aOvxzTqM0jX+rJo4fvyvSyQ=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rgxhklNW/pWJihr/z6hoVoMC67OLAkYyLfCs5UA4/54=</DigestValue>
    </Reference>
  </SignedInfo>
  <SignatureValue>VhXQAmHQqBBC40pBbUn2ZQMT5CiseCp04lVhYKeQLWe+ICmts9TNb+IGi1kKOb9Nz8Y2ZfwaF3wP
94fkPupF6JcdoLEo+U1SPo8nZqYz1nJMdO2iO+duu/LJf6k80Dob2AG/qAarRU5MNoxBEgSvwW2z
c7dRVAgNVQzR1hcVTDemrEC6pHg6G6VLiNXlauk26aNiRrz1BhvX1fnzy4sFOXf2RVoq3ryF7tXR
MD20quUs+LuPYMNFvYMWkpoA8whSb/YZrBu/qnlkSuec3qXoUGekaZwrdpJNKQsnP6dZLWqNLHH2
eA1LOoJOEHbK5bDj/TkoAo5KRavxwkj5QSxL/A==</SignatureValue>
  <KeyInfo>
    <X509Data>
      <X509Certificate>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</Transform>
          <Transform Algorithm="http://www.w3.org/TR/2001/REC-xml-c14n-20010315"/>
        </Transforms>
        <DigestMethod Algorithm="http://www.w3.org/2001/04/xmlenc#sha256"/>
        <DigestValue>IA+33HU4QHY006jyCSVlsbgbmqj7ilvyd99l3T00tGw=</DigestValue>
      </Reference>
      <Reference URI="/word/_rels/foot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i91UczCfEKnGHdb1Q65nRhSz8YByXMPtQYogT3WRAb0=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3UQRLfUtIrUk7yXcdJwKsWHsm4Ir6sLlHQ6gQEIXoEA=</DigestValue>
      </Reference>
      <Reference URI="/word/document.xml?ContentType=application/vnd.openxmlformats-officedocument.wordprocessingml.document.main+xml">
        <DigestMethod Algorithm="http://www.w3.org/2001/04/xmlenc#sha256"/>
        <DigestValue>6rM+WTOCs6nQ6FXFcaZM72OsXYDfcSU1j5XdIvRJEaQ=</DigestValue>
      </Reference>
      <Reference URI="/word/endnotes.xml?ContentType=application/vnd.openxmlformats-officedocument.wordprocessingml.endnotes+xml">
        <DigestMethod Algorithm="http://www.w3.org/2001/04/xmlenc#sha256"/>
        <DigestValue>Hn+j3IaVHwQjJKk5W6m3r/sgDG+Atg9Me1bedLqRZHw=</DigestValue>
      </Reference>
      <Reference URI="/word/fontTable.xml?ContentType=application/vnd.openxmlformats-officedocument.wordprocessingml.fontTable+xml">
        <DigestMethod Algorithm="http://www.w3.org/2001/04/xmlenc#sha256"/>
        <DigestValue>ixIwDqPdc2JmsOP5Q6KJ21eiZLusKt/QafDP1JePF+k=</DigestValue>
      </Reference>
      <Reference URI="/word/footer1.xml?ContentType=application/vnd.openxmlformats-officedocument.wordprocessingml.footer+xml">
        <DigestMethod Algorithm="http://www.w3.org/2001/04/xmlenc#sha256"/>
        <DigestValue>guP9L5VvgRaUVU+ZHmveqJYu8jycSg3uTjGqyVTPL/Y=</DigestValue>
      </Reference>
      <Reference URI="/word/footer2.xml?ContentType=application/vnd.openxmlformats-officedocument.wordprocessingml.footer+xml">
        <DigestMethod Algorithm="http://www.w3.org/2001/04/xmlenc#sha256"/>
        <DigestValue>DFa+AkEHQJ1hHvlxseTUvk+jo774qTL/0y8RRNNunS4=</DigestValue>
      </Reference>
      <Reference URI="/word/footnotes.xml?ContentType=application/vnd.openxmlformats-officedocument.wordprocessingml.footnotes+xml">
        <DigestMethod Algorithm="http://www.w3.org/2001/04/xmlenc#sha256"/>
        <DigestValue>Dev4MLqVEFp88GhR4iyYJ/phyqcusZxfiyIj0MJpmgQ=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xgGT/PLRITmn86UPWTC6GD9Qnezq/5xtQA6O/n9pgvk=</DigestValue>
      </Reference>
      <Reference URI="/word/glossary/fontTable.xml?ContentType=application/vnd.openxmlformats-officedocument.wordprocessingml.fontTable+xml">
        <DigestMethod Algorithm="http://www.w3.org/2001/04/xmlenc#sha256"/>
        <DigestValue>GOIsswBj00X4O7Mb7WqenYecb+O/TdsP8NzlA3SkUq0=</DigestValue>
      </Reference>
      <Reference URI="/word/glossary/settings.xml?ContentType=application/vnd.openxmlformats-officedocument.wordprocessingml.settings+xml">
        <DigestMethod Algorithm="http://www.w3.org/2001/04/xmlenc#sha256"/>
        <DigestValue>iVG2JcA6XfWmvex2ZdoOkR1iCZItIlJMWdagiutCNeE=</DigestValue>
      </Reference>
      <Reference URI="/word/glossary/styles.xml?ContentType=application/vnd.openxmlformats-officedocument.wordprocessingml.styles+xml">
        <DigestMethod Algorithm="http://www.w3.org/2001/04/xmlenc#sha256"/>
        <DigestValue>lJsIl0WlEa/sCZ7U0lj0LaNHSAsfhc2kHt8MmccqSmI=</DigestValue>
      </Reference>
      <Reference URI="/word/glossary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  <Reference URI="/word/media/image1.png?ContentType=image/png">
        <DigestMethod Algorithm="http://www.w3.org/2001/04/xmlenc#sha256"/>
        <DigestValue>cW+j7/ummDzAsPchEJQ+sEiJOjcp97ERDTR1GcAvD9A=</DigestValue>
      </Reference>
      <Reference URI="/word/settings.xml?ContentType=application/vnd.openxmlformats-officedocument.wordprocessingml.settings+xml">
        <DigestMethod Algorithm="http://www.w3.org/2001/04/xmlenc#sha256"/>
        <DigestValue>o/T9TdGQWnLyE030ShmNa2AI7b/HG0rf8FgzNi3/pQc=</DigestValue>
      </Reference>
      <Reference URI="/word/styles.xml?ContentType=application/vnd.openxmlformats-officedocument.wordprocessingml.styles+xml">
        <DigestMethod Algorithm="http://www.w3.org/2001/04/xmlenc#sha256"/>
        <DigestValue>VnIvLfeAStHYWgdC8BRwQ8EOhJ2JY5NVq084mgFLoBE=</DigestValue>
      </Reference>
      <Reference URI="/word/theme/theme1.xml?ContentType=application/vnd.openxmlformats-officedocument.theme+xml">
        <DigestMethod Algorithm="http://www.w3.org/2001/04/xmlenc#sha256"/>
        <DigestValue>oCP3zYs1oCJRsekEPwvSlXA4KHxrQGed9UXiObhQAeY=</DigestValue>
      </Reference>
      <Reference URI="/word/webSettings.xml?ContentType=application/vnd.openxmlformats-officedocument.wordprocessingml.webSettings+xml">
        <DigestMethod Algorithm="http://www.w3.org/2001/04/xmlenc#sha256"/>
        <DigestValue>IjnrFPcCWyWLxX+l3LU8TsTbg0qYIOK02K5wr1pPA0U=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2017-08-14T06:35:33Z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Final</SignatureComments>
          <WindowsVersion>10.0</WindowsVersion>
          <OfficeVersion>16.0</OfficeVersion>
          <ApplicationVersion>16.0</ApplicationVersion>
          <Monitors>1</Monitors>
          <HorizontalResolution>1600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>3456, Rajagiri, </Address1>
          <Address2>Ravipuram, M.G.Road,</Address2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2017-08-14T06:35:33Z</xd:SigningTime>
          <xd:SigningCertificate>
            <xd:Cert>
              <xd:CertDigest>
                <DigestMethod Algorithm="http://www.w3.org/2001/04/xmlenc#sha256"/>
                <DigestValue>c8jTYiKTVTgPMq77PRpanBUZ5f3pHaGrxt/eK36ZdJE=</DigestValue>
              </xd:CertDigest>
              <xd:IssuerSerial>
                <X509IssuerName>CN=SafeScrypt sub-CA for RCAI Class 2 2014, OU=Sub-CA, O=Sify Technologies Limited, C=IN</X509IssuerName>
                <X509SerialNumber>2077660897261668505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Cochin</xd:City>
            <xd:StateOrProvince>Kerala</xd:StateOrProvince>
            <xd:PostalCode>682016</xd:PostalCode>
            <xd:CountryName>India</xd:CountryName>
          </xd:SignatureProductionPlace>
          <xd:SignerRole>
            <xd:ClaimedRoles>
              <xd:ClaimedRole>Athul B Raj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Final</xd:CommitmentTypeQualifier>
            </xd:CommitmentTypeQualifiers>
          </xd:CommitmentTypeIndication>
        </xd:SignedDataObjectProperties>
      </xd: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E51E7-FE34-433A-AFDE-A702D8B3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2</cp:revision>
  <cp:lastPrinted>2017-06-17T01:58:00Z</cp:lastPrinted>
  <dcterms:created xsi:type="dcterms:W3CDTF">2017-08-14T06:33:00Z</dcterms:created>
  <dcterms:modified xsi:type="dcterms:W3CDTF">2017-08-14T06:33:00Z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