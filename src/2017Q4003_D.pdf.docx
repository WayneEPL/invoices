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ayoutTable"/>
        <w:tblW w:w="5000" w:type="pct"/>
        <w:tblBorders>
          <w:bottom w:val="single" w:sz="8" w:space="0" w:color="8EAADB" w:themeColor="accent1" w:themeTint="99"/>
        </w:tblBorders>
        <w:tblCellMar>
          <w:bottom w:w="360" w:type="dxa"/>
        </w:tblCellMar>
        <w:tblLook w:val="04A0" w:firstRow="1" w:lastRow="0" w:firstColumn="1" w:lastColumn="0" w:noHBand="0" w:noVBand="1"/>
        <w:tblDescription w:val="Company info"/>
      </w:tblPr>
      <w:tblGrid>
        <w:gridCol w:w="6882"/>
        <w:gridCol w:w="2118"/>
      </w:tblGrid>
      <w:tr w:rsidR="008A1FCC" w14:paraId="6CE59757" w14:textId="77777777">
        <w:tc>
          <w:tcPr>
            <w:tcW w:w="4000" w:type="pct"/>
            <w:vAlign w:val="bottom"/>
          </w:tcPr>
          <w:p w14:paraId="1AB7FACF" w14:textId="77777777" w:rsidR="008A1FCC" w:rsidRPr="00C9218A" w:rsidRDefault="00C9218A">
            <w:pPr>
              <w:pStyle w:val="Name"/>
              <w:spacing w:after="60"/>
            </w:pPr>
            <w:r w:rsidRPr="00C9218A">
              <w:t>Wayne Enterprises Pvt Ltd</w:t>
            </w:r>
          </w:p>
          <w:p w14:paraId="1F1DA0DB" w14:textId="77777777" w:rsidR="008A1FCC" w:rsidRDefault="00C9218A">
            <w:pPr>
              <w:pStyle w:val="NoSpacing"/>
            </w:pPr>
            <w:r>
              <w:t>3456, Rajagiri, Ravipuram, M.G.Road, Cochin - 16</w:t>
            </w:r>
          </w:p>
        </w:tc>
        <w:tc>
          <w:tcPr>
            <w:tcW w:w="1000" w:type="pct"/>
            <w:vAlign w:val="bottom"/>
          </w:tcPr>
          <w:p w14:paraId="4EB0BA3D" w14:textId="77777777" w:rsidR="008A1FCC" w:rsidRDefault="00CC55F3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7FAA90D4" wp14:editId="4D8306C2">
                  <wp:extent cx="1156335" cy="1011794"/>
                  <wp:effectExtent l="0" t="0" r="571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placeholder.tif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9019" cy="1014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EBD500" w14:textId="77777777" w:rsidR="008A1FCC" w:rsidRDefault="00CC55F3">
      <w:pPr>
        <w:pStyle w:val="TableSpace"/>
      </w:pP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6A71020" wp14:editId="422278B0">
                <wp:simplePos x="0" y="0"/>
                <wp:positionH relativeFrom="leftMargin">
                  <wp:align>right</wp:align>
                </wp:positionH>
                <wp:positionV relativeFrom="margin">
                  <wp:align>top</wp:align>
                </wp:positionV>
                <wp:extent cx="1005840" cy="5733288"/>
                <wp:effectExtent l="0" t="0" r="0" b="0"/>
                <wp:wrapNone/>
                <wp:docPr id="2" name="Text Box 2" descr="Document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5733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3DC631" w14:textId="162C3718" w:rsidR="008A1FCC" w:rsidRDefault="006238E8">
                            <w:pPr>
                              <w:pStyle w:val="Title"/>
                            </w:pPr>
                            <w:r>
                              <w:t xml:space="preserve"> </w:t>
                            </w:r>
                            <w:r w:rsidR="00CC55F3">
                              <w:t xml:space="preserve">Invoice </w:t>
                            </w:r>
                            <w:r w:rsidR="003021C8">
                              <w:rPr>
                                <w:rStyle w:val="Strong"/>
                              </w:rPr>
                              <w:t>2017</w:t>
                            </w:r>
                            <w:r w:rsidR="000C7330">
                              <w:rPr>
                                <w:rStyle w:val="Strong"/>
                              </w:rPr>
                              <w:t>Q4</w:t>
                            </w:r>
                            <w:r>
                              <w:rPr>
                                <w:rStyle w:val="Strong"/>
                              </w:rPr>
                              <w:t>0</w:t>
                            </w:r>
                            <w:r w:rsidR="000C7330">
                              <w:rPr>
                                <w:rStyle w:val="Strong"/>
                              </w:rPr>
                              <w:t>03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182880" rIns="22860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15000</wp14:pctWidth>
                </wp14:sizeRelH>
                <wp14:sizeRelV relativeFrom="margin">
                  <wp14:pctHeight>75000</wp14:pctHeight>
                </wp14:sizeRelV>
              </wp:anchor>
            </w:drawing>
          </mc:Choice>
          <mc:Fallback>
            <w:pict>
              <v:shapetype w14:anchorId="36A7102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Document title" style="position:absolute;left:0;text-align:left;margin-left:28pt;margin-top:0;width:79.2pt;height:451.45pt;z-index:-251657216;visibility:visible;mso-wrap-style:square;mso-width-percent:150;mso-height-percent:750;mso-wrap-distance-left:9pt;mso-wrap-distance-top:0;mso-wrap-distance-right:9pt;mso-wrap-distance-bottom:0;mso-position-horizontal:right;mso-position-horizontal-relative:left-margin-area;mso-position-vertical:top;mso-position-vertical-relative:margin;mso-width-percent:150;mso-height-percent:75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" filled="f" stroked="f" strokeweight=".5pt">
                <v:textbox style="layout-flow:vertical;mso-layout-flow-alt:bottom-to-top;mso-fit-shape-to-text:t" inset="0,14.4pt,18pt">
                  <w:txbxContent>
                    <w:p w14:paraId="533DC631" w14:textId="162C3718" w:rsidR="008A1FCC" w:rsidRDefault="006238E8">
                      <w:pPr>
                        <w:pStyle w:val="Title"/>
                      </w:pPr>
                      <w:r>
                        <w:t xml:space="preserve"> </w:t>
                      </w:r>
                      <w:r w:rsidR="00CC55F3">
                        <w:t xml:space="preserve">Invoice </w:t>
                      </w:r>
                      <w:r w:rsidR="003021C8">
                        <w:rPr>
                          <w:rStyle w:val="Strong"/>
                        </w:rPr>
                        <w:t>2017</w:t>
                      </w:r>
                      <w:r w:rsidR="000C7330">
                        <w:rPr>
                          <w:rStyle w:val="Strong"/>
                        </w:rPr>
                        <w:t>Q4</w:t>
                      </w:r>
                      <w:r>
                        <w:rPr>
                          <w:rStyle w:val="Strong"/>
                        </w:rPr>
                        <w:t>0</w:t>
                      </w:r>
                      <w:r w:rsidR="000C7330">
                        <w:rPr>
                          <w:rStyle w:val="Strong"/>
                        </w:rPr>
                        <w:t>03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tbl>
      <w:tblPr>
        <w:tblStyle w:val="LayoutTable"/>
        <w:tblW w:w="6667" w:type="pct"/>
        <w:tblBorders>
          <w:bottom w:val="single" w:sz="4" w:space="0" w:color="8EAADB" w:themeColor="accent1" w:themeTint="99"/>
        </w:tblBorders>
        <w:tblLook w:val="04A0" w:firstRow="1" w:lastRow="0" w:firstColumn="1" w:lastColumn="0" w:noHBand="0" w:noVBand="1"/>
        <w:tblDescription w:val="Invoice date and recipient"/>
      </w:tblPr>
      <w:tblGrid>
        <w:gridCol w:w="2995"/>
        <w:gridCol w:w="3004"/>
        <w:gridCol w:w="3001"/>
        <w:gridCol w:w="3001"/>
      </w:tblGrid>
      <w:tr w:rsidR="00C9218A" w14:paraId="1DBC7B51" w14:textId="77777777" w:rsidTr="001479AE">
        <w:tc>
          <w:tcPr>
            <w:tcW w:w="2995" w:type="dxa"/>
            <w:vAlign w:val="bottom"/>
          </w:tcPr>
          <w:p w14:paraId="78572628" w14:textId="77777777" w:rsidR="00C9218A" w:rsidRDefault="00C9218A" w:rsidP="00C9218A">
            <w:pPr>
              <w:pStyle w:val="InvoiceHeading"/>
              <w:spacing w:after="60"/>
            </w:pPr>
            <w:r>
              <w:t>Date</w:t>
            </w:r>
          </w:p>
        </w:tc>
        <w:tc>
          <w:tcPr>
            <w:tcW w:w="3004" w:type="dxa"/>
            <w:vAlign w:val="bottom"/>
          </w:tcPr>
          <w:p w14:paraId="425FBF79" w14:textId="77777777" w:rsidR="00C9218A" w:rsidRDefault="00C9218A" w:rsidP="00C9218A">
            <w:pPr>
              <w:pStyle w:val="InvoiceHeading"/>
              <w:spacing w:after="60"/>
            </w:pPr>
          </w:p>
        </w:tc>
        <w:tc>
          <w:tcPr>
            <w:tcW w:w="3001" w:type="dxa"/>
            <w:vAlign w:val="bottom"/>
          </w:tcPr>
          <w:p w14:paraId="6E415102" w14:textId="77777777" w:rsidR="00C9218A" w:rsidRDefault="00C9218A" w:rsidP="00C9218A">
            <w:pPr>
              <w:pStyle w:val="InvoiceHeading"/>
              <w:spacing w:after="60"/>
            </w:pPr>
            <w:r>
              <w:t>To</w:t>
            </w:r>
          </w:p>
        </w:tc>
        <w:tc>
          <w:tcPr>
            <w:tcW w:w="3001" w:type="dxa"/>
            <w:vAlign w:val="bottom"/>
          </w:tcPr>
          <w:p w14:paraId="5ACDA193" w14:textId="77777777" w:rsidR="00C9218A" w:rsidRDefault="00C9218A" w:rsidP="00C9218A">
            <w:pPr>
              <w:pStyle w:val="InvoiceHeading"/>
              <w:spacing w:after="60"/>
            </w:pPr>
          </w:p>
        </w:tc>
      </w:tr>
      <w:tr w:rsidR="00C9218A" w14:paraId="0973D862" w14:textId="77777777" w:rsidTr="00C9218A">
        <w:sdt>
          <w:sdtPr>
            <w:id w:val="-1843920489"/>
            <w:placeholder>
              <w:docPart w:val="CBD88B1A80BB4826BD2F6F929357BD95"/>
            </w:placeholder>
            <w:date w:fullDate="2018-03-20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995" w:type="dxa"/>
                <w:tcMar>
                  <w:bottom w:w="360" w:type="dxa"/>
                </w:tcMar>
              </w:tcPr>
              <w:p w14:paraId="62D39004" w14:textId="4E3AE932" w:rsidR="00C9218A" w:rsidRDefault="000C7330" w:rsidP="00C9218A">
                <w:pPr>
                  <w:pStyle w:val="NoSpacing"/>
                </w:pPr>
                <w:r>
                  <w:t>March 20, 2018</w:t>
                </w:r>
              </w:p>
            </w:tc>
          </w:sdtContent>
        </w:sdt>
        <w:tc>
          <w:tcPr>
            <w:tcW w:w="3004" w:type="dxa"/>
            <w:tcMar>
              <w:bottom w:w="360" w:type="dxa"/>
            </w:tcMar>
          </w:tcPr>
          <w:p w14:paraId="6948CF21" w14:textId="77777777" w:rsidR="00C9218A" w:rsidRDefault="00C9218A" w:rsidP="00C9218A">
            <w:pPr>
              <w:pStyle w:val="NoSpacing"/>
            </w:pPr>
          </w:p>
        </w:tc>
        <w:tc>
          <w:tcPr>
            <w:tcW w:w="3001" w:type="dxa"/>
          </w:tcPr>
          <w:p w14:paraId="293F117C" w14:textId="77777777" w:rsidR="00C9218A" w:rsidRDefault="00C9218A" w:rsidP="00C9218A">
            <w:pPr>
              <w:pStyle w:val="NoSpacing"/>
            </w:pPr>
            <w:r>
              <w:t>Kerala Law Journal Pvt Ltd,</w:t>
            </w:r>
          </w:p>
          <w:p w14:paraId="738E9C7C" w14:textId="77777777" w:rsidR="00C9218A" w:rsidRDefault="00C9218A" w:rsidP="00C9218A">
            <w:pPr>
              <w:pStyle w:val="NoSpacing"/>
            </w:pPr>
            <w:r>
              <w:t>41/3614, Old Railway Station Road, Ernakulam, Cochin, Ernakulam KL 682018 IN</w:t>
            </w:r>
          </w:p>
        </w:tc>
        <w:tc>
          <w:tcPr>
            <w:tcW w:w="3001" w:type="dxa"/>
            <w:tcMar>
              <w:bottom w:w="360" w:type="dxa"/>
            </w:tcMar>
          </w:tcPr>
          <w:p w14:paraId="4116241A" w14:textId="77777777" w:rsidR="00C9218A" w:rsidRDefault="00C9218A" w:rsidP="00A9350E">
            <w:pPr>
              <w:pStyle w:val="NoSpacing"/>
              <w:ind w:left="0" w:firstLine="144"/>
            </w:pPr>
          </w:p>
        </w:tc>
      </w:tr>
    </w:tbl>
    <w:p w14:paraId="3C40E066" w14:textId="77777777" w:rsidR="008A1FCC" w:rsidRDefault="00C9218A">
      <w:pPr>
        <w:pStyle w:val="InvoiceHeading"/>
      </w:pPr>
      <w:r>
        <w:t xml:space="preserve">Payment </w:t>
      </w:r>
      <w:r w:rsidR="00CC55F3">
        <w:t>Instructions</w:t>
      </w:r>
    </w:p>
    <w:p w14:paraId="1FED76C2" w14:textId="77777777" w:rsidR="00C9218A" w:rsidRDefault="00C9218A" w:rsidP="00C9218A">
      <w:pPr>
        <w:pStyle w:val="InvoiceText"/>
      </w:pPr>
      <w:r>
        <w:t>Name:</w:t>
      </w:r>
      <w:r>
        <w:tab/>
      </w:r>
      <w:r>
        <w:tab/>
      </w:r>
      <w:r>
        <w:tab/>
        <w:t>WAYNE ENTERPRISES PRIVATE LIMITED</w:t>
      </w:r>
    </w:p>
    <w:p w14:paraId="73F1B1D0" w14:textId="77777777" w:rsidR="00C9218A" w:rsidRDefault="00C9218A" w:rsidP="00C9218A">
      <w:pPr>
        <w:pStyle w:val="InvoiceText"/>
      </w:pPr>
      <w:r>
        <w:t>Account Number:</w:t>
      </w:r>
      <w:r>
        <w:tab/>
        <w:t>00000034561311765</w:t>
      </w:r>
    </w:p>
    <w:p w14:paraId="1A3F6164" w14:textId="77777777" w:rsidR="00C9218A" w:rsidRDefault="00C9218A" w:rsidP="00C9218A">
      <w:pPr>
        <w:pStyle w:val="InvoiceText"/>
      </w:pPr>
      <w:r>
        <w:t>IFS Code:</w:t>
      </w:r>
      <w:r>
        <w:tab/>
      </w:r>
      <w:r>
        <w:tab/>
        <w:t>SBIN0003539</w:t>
      </w:r>
    </w:p>
    <w:p w14:paraId="0C87F14E" w14:textId="77777777" w:rsidR="00C9218A" w:rsidRDefault="00C9218A" w:rsidP="00C9218A">
      <w:pPr>
        <w:pStyle w:val="InvoiceText"/>
      </w:pPr>
      <w:r>
        <w:t>UPI:</w:t>
      </w:r>
      <w:r>
        <w:tab/>
      </w:r>
      <w:r>
        <w:tab/>
      </w:r>
      <w:r>
        <w:tab/>
        <w:t>wepl@icici | wayne@sbi</w:t>
      </w:r>
    </w:p>
    <w:p w14:paraId="5640E4BF" w14:textId="77777777" w:rsidR="008A1FCC" w:rsidRDefault="00C9218A" w:rsidP="00C9218A">
      <w:pPr>
        <w:pStyle w:val="InvoiceText"/>
      </w:pPr>
      <w:r>
        <w:t>PAN:</w:t>
      </w:r>
      <w:r>
        <w:tab/>
      </w:r>
      <w:r>
        <w:tab/>
      </w:r>
      <w:r>
        <w:tab/>
        <w:t>AABCW5796R</w:t>
      </w:r>
    </w:p>
    <w:p w14:paraId="1294620F" w14:textId="77777777" w:rsidR="00260CFE" w:rsidRPr="00E93282" w:rsidRDefault="00260CFE" w:rsidP="00C9218A">
      <w:pPr>
        <w:pStyle w:val="InvoiceText"/>
      </w:pPr>
    </w:p>
    <w:tbl>
      <w:tblPr>
        <w:tblStyle w:val="InvoiceTable"/>
        <w:tblW w:w="4978" w:type="pct"/>
        <w:tblLook w:val="04E0" w:firstRow="1" w:lastRow="1" w:firstColumn="1" w:lastColumn="0" w:noHBand="0" w:noVBand="1"/>
        <w:tblDescription w:val="Invoice table"/>
      </w:tblPr>
      <w:tblGrid>
        <w:gridCol w:w="1161"/>
        <w:gridCol w:w="5473"/>
        <w:gridCol w:w="2326"/>
      </w:tblGrid>
      <w:tr w:rsidR="00C9218A" w14:paraId="5D6391A1" w14:textId="77777777" w:rsidTr="00C921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tblHeader/>
        </w:trPr>
        <w:tc>
          <w:tcPr>
            <w:tcW w:w="648" w:type="pct"/>
          </w:tcPr>
          <w:p w14:paraId="618297CA" w14:textId="77777777" w:rsidR="00C9218A" w:rsidRDefault="00C9218A">
            <w:r>
              <w:t>Sl No</w:t>
            </w:r>
          </w:p>
        </w:tc>
        <w:tc>
          <w:tcPr>
            <w:tcW w:w="3054" w:type="pct"/>
          </w:tcPr>
          <w:p w14:paraId="6A05FF04" w14:textId="77777777" w:rsidR="00C9218A" w:rsidRDefault="00C9218A">
            <w:r>
              <w:t>Description</w:t>
            </w:r>
          </w:p>
        </w:tc>
        <w:tc>
          <w:tcPr>
            <w:tcW w:w="1298" w:type="pct"/>
          </w:tcPr>
          <w:p w14:paraId="0315261B" w14:textId="77777777" w:rsidR="00C9218A" w:rsidRDefault="00C9218A">
            <w:pPr>
              <w:jc w:val="right"/>
            </w:pPr>
            <w:r>
              <w:t>Unit Price</w:t>
            </w:r>
          </w:p>
        </w:tc>
      </w:tr>
      <w:tr w:rsidR="005A3860" w14:paraId="50F4CE34" w14:textId="77777777" w:rsidTr="00C9218A">
        <w:trPr>
          <w:trHeight w:val="360"/>
        </w:trPr>
        <w:tc>
          <w:tcPr>
            <w:tcW w:w="648" w:type="pct"/>
            <w:tcBorders>
              <w:top w:val="nil"/>
              <w:bottom w:val="single" w:sz="4" w:space="0" w:color="8496B0" w:themeColor="text2" w:themeTint="99"/>
            </w:tcBorders>
          </w:tcPr>
          <w:p w14:paraId="4FD6B3B1" w14:textId="77777777" w:rsidR="005A3860" w:rsidRPr="00783FC4" w:rsidRDefault="005A3860" w:rsidP="005A3860">
            <w:pPr>
              <w:rPr>
                <w:color w:val="2F5496" w:themeColor="accent1" w:themeShade="BF"/>
              </w:rPr>
            </w:pPr>
            <w:r w:rsidRPr="00783FC4">
              <w:rPr>
                <w:color w:val="2F5496" w:themeColor="accent1" w:themeShade="BF"/>
              </w:rPr>
              <w:t>1</w:t>
            </w:r>
          </w:p>
        </w:tc>
        <w:tc>
          <w:tcPr>
            <w:tcW w:w="3054" w:type="pct"/>
            <w:tcBorders>
              <w:top w:val="nil"/>
              <w:bottom w:val="single" w:sz="4" w:space="0" w:color="8496B0" w:themeColor="text2" w:themeTint="99"/>
            </w:tcBorders>
          </w:tcPr>
          <w:p w14:paraId="7AB874D9" w14:textId="5EBC615E" w:rsidR="005A3860" w:rsidRPr="00783FC4" w:rsidRDefault="000C7330" w:rsidP="005A3860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Public UI</w:t>
            </w:r>
          </w:p>
        </w:tc>
        <w:tc>
          <w:tcPr>
            <w:tcW w:w="1298" w:type="pct"/>
            <w:tcBorders>
              <w:top w:val="nil"/>
              <w:bottom w:val="single" w:sz="4" w:space="0" w:color="8496B0" w:themeColor="text2" w:themeTint="99"/>
            </w:tcBorders>
          </w:tcPr>
          <w:p w14:paraId="1167AA16" w14:textId="4741A9C0" w:rsidR="005A3860" w:rsidRPr="00783FC4" w:rsidRDefault="000C7330" w:rsidP="005A3860">
            <w:pPr>
              <w:jc w:val="right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1</w:t>
            </w:r>
            <w:r w:rsidR="003021C8">
              <w:rPr>
                <w:color w:val="2F5496" w:themeColor="accent1" w:themeShade="BF"/>
              </w:rPr>
              <w:t>,</w:t>
            </w:r>
            <w:r w:rsidR="00D72AB7">
              <w:rPr>
                <w:color w:val="2F5496" w:themeColor="accent1" w:themeShade="BF"/>
              </w:rPr>
              <w:t>7</w:t>
            </w:r>
            <w:r w:rsidR="003021C8">
              <w:rPr>
                <w:color w:val="2F5496" w:themeColor="accent1" w:themeShade="BF"/>
              </w:rPr>
              <w:t>0,000</w:t>
            </w:r>
          </w:p>
        </w:tc>
      </w:tr>
      <w:tr w:rsidR="005A3860" w14:paraId="43CC8E65" w14:textId="77777777" w:rsidTr="00C9218A">
        <w:trPr>
          <w:trHeight w:val="360"/>
        </w:trPr>
        <w:tc>
          <w:tcPr>
            <w:tcW w:w="648" w:type="pct"/>
            <w:tcBorders>
              <w:top w:val="single" w:sz="4" w:space="0" w:color="8496B0" w:themeColor="text2" w:themeTint="99"/>
            </w:tcBorders>
          </w:tcPr>
          <w:p w14:paraId="5A979447" w14:textId="77777777" w:rsidR="005A3860" w:rsidRPr="00783FC4" w:rsidRDefault="005A3860" w:rsidP="005A3860">
            <w:pPr>
              <w:rPr>
                <w:color w:val="2F5496" w:themeColor="accent1" w:themeShade="BF"/>
              </w:rPr>
            </w:pPr>
            <w:r w:rsidRPr="00783FC4">
              <w:rPr>
                <w:color w:val="2F5496" w:themeColor="accent1" w:themeShade="BF"/>
              </w:rPr>
              <w:t>2</w:t>
            </w:r>
          </w:p>
        </w:tc>
        <w:tc>
          <w:tcPr>
            <w:tcW w:w="3054" w:type="pct"/>
            <w:tcBorders>
              <w:top w:val="single" w:sz="4" w:space="0" w:color="8496B0" w:themeColor="text2" w:themeTint="99"/>
            </w:tcBorders>
          </w:tcPr>
          <w:p w14:paraId="04205D82" w14:textId="4BBDAC42" w:rsidR="005A3860" w:rsidRPr="00783FC4" w:rsidRDefault="000C7330" w:rsidP="005A3860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Content Access APIs</w:t>
            </w:r>
          </w:p>
        </w:tc>
        <w:tc>
          <w:tcPr>
            <w:tcW w:w="1298" w:type="pct"/>
            <w:tcBorders>
              <w:top w:val="single" w:sz="4" w:space="0" w:color="8496B0" w:themeColor="text2" w:themeTint="99"/>
            </w:tcBorders>
          </w:tcPr>
          <w:p w14:paraId="68B00569" w14:textId="19696745" w:rsidR="005A3860" w:rsidRPr="00783FC4" w:rsidRDefault="003021C8" w:rsidP="005A3860">
            <w:pPr>
              <w:jc w:val="right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5</w:t>
            </w:r>
            <w:r w:rsidR="000C7330">
              <w:rPr>
                <w:color w:val="2F5496" w:themeColor="accent1" w:themeShade="BF"/>
              </w:rPr>
              <w:t>0</w:t>
            </w:r>
            <w:r>
              <w:rPr>
                <w:color w:val="2F5496" w:themeColor="accent1" w:themeShade="BF"/>
              </w:rPr>
              <w:t>,000</w:t>
            </w:r>
          </w:p>
        </w:tc>
      </w:tr>
      <w:tr w:rsidR="005A3860" w14:paraId="539E4A86" w14:textId="77777777" w:rsidTr="00C9218A">
        <w:trPr>
          <w:trHeight w:val="360"/>
        </w:trPr>
        <w:tc>
          <w:tcPr>
            <w:tcW w:w="648" w:type="pct"/>
          </w:tcPr>
          <w:p w14:paraId="197F9F32" w14:textId="77777777" w:rsidR="005A3860" w:rsidRPr="00783FC4" w:rsidRDefault="005A3860" w:rsidP="005A3860">
            <w:pPr>
              <w:rPr>
                <w:color w:val="2F5496" w:themeColor="accent1" w:themeShade="BF"/>
              </w:rPr>
            </w:pPr>
            <w:r w:rsidRPr="00783FC4">
              <w:rPr>
                <w:color w:val="2F5496" w:themeColor="accent1" w:themeShade="BF"/>
              </w:rPr>
              <w:t>3</w:t>
            </w:r>
          </w:p>
        </w:tc>
        <w:tc>
          <w:tcPr>
            <w:tcW w:w="3054" w:type="pct"/>
          </w:tcPr>
          <w:p w14:paraId="500B0739" w14:textId="266A9857" w:rsidR="005A3860" w:rsidRPr="00783FC4" w:rsidRDefault="000C7330" w:rsidP="005A3860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Android Application</w:t>
            </w:r>
          </w:p>
        </w:tc>
        <w:tc>
          <w:tcPr>
            <w:tcW w:w="1298" w:type="pct"/>
          </w:tcPr>
          <w:p w14:paraId="5220E92D" w14:textId="6546003C" w:rsidR="005A3860" w:rsidRPr="00783FC4" w:rsidRDefault="000C7330" w:rsidP="005A3860">
            <w:pPr>
              <w:jc w:val="right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1</w:t>
            </w:r>
            <w:r w:rsidR="003021C8">
              <w:rPr>
                <w:color w:val="2F5496" w:themeColor="accent1" w:themeShade="BF"/>
              </w:rPr>
              <w:t>,00,000</w:t>
            </w:r>
          </w:p>
        </w:tc>
      </w:tr>
      <w:tr w:rsidR="005A3860" w14:paraId="68FB326F" w14:textId="77777777" w:rsidTr="00C9218A">
        <w:trPr>
          <w:trHeight w:val="360"/>
        </w:trPr>
        <w:tc>
          <w:tcPr>
            <w:tcW w:w="648" w:type="pct"/>
          </w:tcPr>
          <w:p w14:paraId="7A9DD516" w14:textId="77777777" w:rsidR="005A3860" w:rsidRPr="00783FC4" w:rsidRDefault="005A3860" w:rsidP="005A3860">
            <w:pPr>
              <w:rPr>
                <w:color w:val="2F5496" w:themeColor="accent1" w:themeShade="BF"/>
              </w:rPr>
            </w:pPr>
            <w:r w:rsidRPr="00783FC4">
              <w:rPr>
                <w:color w:val="2F5496" w:themeColor="accent1" w:themeShade="BF"/>
              </w:rPr>
              <w:t>4</w:t>
            </w:r>
          </w:p>
        </w:tc>
        <w:tc>
          <w:tcPr>
            <w:tcW w:w="3054" w:type="pct"/>
          </w:tcPr>
          <w:p w14:paraId="1404A81A" w14:textId="0DD34517" w:rsidR="005A3860" w:rsidRPr="00783FC4" w:rsidRDefault="000C7330" w:rsidP="005A3860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iOS Application</w:t>
            </w:r>
          </w:p>
        </w:tc>
        <w:tc>
          <w:tcPr>
            <w:tcW w:w="1298" w:type="pct"/>
          </w:tcPr>
          <w:p w14:paraId="11B1B1B5" w14:textId="30EB8445" w:rsidR="005A3860" w:rsidRPr="00783FC4" w:rsidRDefault="000C7330" w:rsidP="005A3860">
            <w:pPr>
              <w:jc w:val="right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1,</w:t>
            </w:r>
            <w:r w:rsidR="003021C8">
              <w:rPr>
                <w:color w:val="2F5496" w:themeColor="accent1" w:themeShade="BF"/>
              </w:rPr>
              <w:t>5</w:t>
            </w:r>
            <w:r>
              <w:rPr>
                <w:color w:val="2F5496" w:themeColor="accent1" w:themeShade="BF"/>
              </w:rPr>
              <w:t>0</w:t>
            </w:r>
            <w:r w:rsidR="003021C8">
              <w:rPr>
                <w:color w:val="2F5496" w:themeColor="accent1" w:themeShade="BF"/>
              </w:rPr>
              <w:t>,000</w:t>
            </w:r>
          </w:p>
        </w:tc>
      </w:tr>
      <w:tr w:rsidR="005A3860" w14:paraId="56DDCA88" w14:textId="77777777" w:rsidTr="00C9218A">
        <w:trPr>
          <w:trHeight w:val="360"/>
        </w:trPr>
        <w:tc>
          <w:tcPr>
            <w:tcW w:w="648" w:type="pct"/>
          </w:tcPr>
          <w:p w14:paraId="07CAC9AF" w14:textId="33F7A9E9" w:rsidR="005A3860" w:rsidRPr="00783FC4" w:rsidRDefault="000C7330" w:rsidP="005A3860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5</w:t>
            </w:r>
          </w:p>
        </w:tc>
        <w:tc>
          <w:tcPr>
            <w:tcW w:w="3054" w:type="pct"/>
          </w:tcPr>
          <w:p w14:paraId="09A7EDA2" w14:textId="3782E77E" w:rsidR="005A3860" w:rsidRPr="00783FC4" w:rsidRDefault="000C7330" w:rsidP="005A3860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Windows Application</w:t>
            </w:r>
          </w:p>
        </w:tc>
        <w:tc>
          <w:tcPr>
            <w:tcW w:w="1298" w:type="pct"/>
          </w:tcPr>
          <w:p w14:paraId="0A541607" w14:textId="1A0B78BA" w:rsidR="005A3860" w:rsidRPr="00783FC4" w:rsidRDefault="000C7330" w:rsidP="005A3860">
            <w:pPr>
              <w:jc w:val="right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1</w:t>
            </w:r>
            <w:r w:rsidR="00D72AB7">
              <w:rPr>
                <w:color w:val="2F5496" w:themeColor="accent1" w:themeShade="BF"/>
              </w:rPr>
              <w:t>0</w:t>
            </w:r>
            <w:r w:rsidR="003021C8">
              <w:rPr>
                <w:color w:val="2F5496" w:themeColor="accent1" w:themeShade="BF"/>
              </w:rPr>
              <w:t>,000</w:t>
            </w:r>
          </w:p>
        </w:tc>
      </w:tr>
      <w:tr w:rsidR="005A3860" w14:paraId="50DCF267" w14:textId="77777777" w:rsidTr="00C9218A">
        <w:trPr>
          <w:trHeight w:val="360"/>
        </w:trPr>
        <w:tc>
          <w:tcPr>
            <w:tcW w:w="648" w:type="pct"/>
          </w:tcPr>
          <w:p w14:paraId="15AFA1E5" w14:textId="3F3E2104" w:rsidR="005A3860" w:rsidRPr="00783FC4" w:rsidRDefault="000C7330" w:rsidP="005A3860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6</w:t>
            </w:r>
          </w:p>
        </w:tc>
        <w:tc>
          <w:tcPr>
            <w:tcW w:w="3054" w:type="pct"/>
          </w:tcPr>
          <w:p w14:paraId="0DE2838B" w14:textId="2D97F4E3" w:rsidR="005A3860" w:rsidRPr="00783FC4" w:rsidRDefault="000C7330" w:rsidP="005A3860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Mac Application</w:t>
            </w:r>
          </w:p>
        </w:tc>
        <w:tc>
          <w:tcPr>
            <w:tcW w:w="1298" w:type="pct"/>
          </w:tcPr>
          <w:p w14:paraId="45DD2B8F" w14:textId="3B70127C" w:rsidR="005A3860" w:rsidRPr="00783FC4" w:rsidRDefault="00D72AB7" w:rsidP="005A3860">
            <w:pPr>
              <w:jc w:val="right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1</w:t>
            </w:r>
            <w:r w:rsidR="003021C8">
              <w:rPr>
                <w:color w:val="2F5496" w:themeColor="accent1" w:themeShade="BF"/>
              </w:rPr>
              <w:t>0,000</w:t>
            </w:r>
          </w:p>
        </w:tc>
      </w:tr>
      <w:tr w:rsidR="005A3860" w14:paraId="372A65CF" w14:textId="77777777" w:rsidTr="00C9218A">
        <w:trPr>
          <w:trHeight w:val="360"/>
        </w:trPr>
        <w:tc>
          <w:tcPr>
            <w:tcW w:w="648" w:type="pct"/>
          </w:tcPr>
          <w:p w14:paraId="474C3102" w14:textId="4D857A55" w:rsidR="005A3860" w:rsidRPr="00783FC4" w:rsidRDefault="000C7330" w:rsidP="005A3860">
            <w:pPr>
              <w:rPr>
                <w:color w:val="2F5496" w:themeColor="accent1" w:themeShade="BF"/>
              </w:rPr>
            </w:pPr>
            <w:bookmarkStart w:id="0" w:name="_Hlk489097722"/>
            <w:r>
              <w:rPr>
                <w:color w:val="2F5496" w:themeColor="accent1" w:themeShade="BF"/>
              </w:rPr>
              <w:t>7</w:t>
            </w:r>
          </w:p>
        </w:tc>
        <w:tc>
          <w:tcPr>
            <w:tcW w:w="3054" w:type="pct"/>
          </w:tcPr>
          <w:p w14:paraId="51010087" w14:textId="66D66DE9" w:rsidR="005A3860" w:rsidRPr="00783FC4" w:rsidRDefault="000C7330" w:rsidP="005A3860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Ubuntu Application</w:t>
            </w:r>
          </w:p>
        </w:tc>
        <w:tc>
          <w:tcPr>
            <w:tcW w:w="1298" w:type="pct"/>
          </w:tcPr>
          <w:p w14:paraId="2E7E1CFA" w14:textId="688460B6" w:rsidR="005A3860" w:rsidRPr="00783FC4" w:rsidRDefault="00D72AB7" w:rsidP="005A3860">
            <w:pPr>
              <w:jc w:val="right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10</w:t>
            </w:r>
            <w:bookmarkStart w:id="1" w:name="_GoBack"/>
            <w:bookmarkEnd w:id="1"/>
            <w:r>
              <w:rPr>
                <w:color w:val="2F5496" w:themeColor="accent1" w:themeShade="BF"/>
              </w:rPr>
              <w:t>,</w:t>
            </w:r>
            <w:r w:rsidR="000C7330">
              <w:rPr>
                <w:color w:val="2F5496" w:themeColor="accent1" w:themeShade="BF"/>
              </w:rPr>
              <w:t>000</w:t>
            </w:r>
          </w:p>
        </w:tc>
      </w:tr>
      <w:bookmarkEnd w:id="0"/>
      <w:tr w:rsidR="005A3860" w14:paraId="1E2B7C34" w14:textId="77777777" w:rsidTr="00C9218A">
        <w:trPr>
          <w:trHeight w:val="360"/>
        </w:trPr>
        <w:tc>
          <w:tcPr>
            <w:tcW w:w="648" w:type="pct"/>
          </w:tcPr>
          <w:p w14:paraId="70907882" w14:textId="141B9BE2" w:rsidR="005A3860" w:rsidRDefault="005A3860" w:rsidP="005A3860"/>
        </w:tc>
        <w:tc>
          <w:tcPr>
            <w:tcW w:w="3054" w:type="pct"/>
          </w:tcPr>
          <w:p w14:paraId="716C09E9" w14:textId="0237E84D" w:rsidR="005A3860" w:rsidRPr="00783FC4" w:rsidRDefault="005A3860" w:rsidP="005A3860">
            <w:pPr>
              <w:rPr>
                <w:color w:val="2F5496" w:themeColor="accent1" w:themeShade="BF"/>
              </w:rPr>
            </w:pPr>
          </w:p>
        </w:tc>
        <w:tc>
          <w:tcPr>
            <w:tcW w:w="1298" w:type="pct"/>
          </w:tcPr>
          <w:p w14:paraId="58C5250E" w14:textId="35D7807C" w:rsidR="005A3860" w:rsidRPr="00783FC4" w:rsidRDefault="005A3860" w:rsidP="005A3860">
            <w:pPr>
              <w:jc w:val="right"/>
              <w:rPr>
                <w:color w:val="2F5496" w:themeColor="accent1" w:themeShade="BF"/>
              </w:rPr>
            </w:pPr>
          </w:p>
        </w:tc>
      </w:tr>
      <w:tr w:rsidR="005A3860" w14:paraId="46A5D1BE" w14:textId="77777777" w:rsidTr="00C9218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tcW w:w="648" w:type="pct"/>
          </w:tcPr>
          <w:p w14:paraId="0548A2DF" w14:textId="77777777" w:rsidR="005A3860" w:rsidRDefault="005A3860" w:rsidP="005A3860"/>
        </w:tc>
        <w:tc>
          <w:tcPr>
            <w:tcW w:w="3054" w:type="pct"/>
          </w:tcPr>
          <w:p w14:paraId="4E9CFF88" w14:textId="77777777" w:rsidR="005A3860" w:rsidRPr="00A52CA6" w:rsidRDefault="005A3860" w:rsidP="005A3860">
            <w:r>
              <w:t>Total</w:t>
            </w:r>
            <w:r w:rsidRPr="00A52CA6">
              <w:t xml:space="preserve"> </w:t>
            </w:r>
          </w:p>
        </w:tc>
        <w:tc>
          <w:tcPr>
            <w:tcW w:w="1298" w:type="pct"/>
          </w:tcPr>
          <w:p w14:paraId="7803D8EC" w14:textId="7FA66AEE" w:rsidR="005A3860" w:rsidRPr="00A52CA6" w:rsidRDefault="000C7330" w:rsidP="005A3860">
            <w:r>
              <w:t>5</w:t>
            </w:r>
            <w:r w:rsidR="003021C8">
              <w:t>,00,000</w:t>
            </w:r>
          </w:p>
        </w:tc>
      </w:tr>
    </w:tbl>
    <w:p w14:paraId="626C312D" w14:textId="77777777" w:rsidR="00972BFB" w:rsidRPr="006238E8" w:rsidRDefault="00972BFB" w:rsidP="006238E8">
      <w:pPr>
        <w:pStyle w:val="Closing"/>
        <w:rPr>
          <w:sz w:val="20"/>
          <w:szCs w:val="20"/>
        </w:rPr>
      </w:pPr>
    </w:p>
    <w:p w14:paraId="176458AD" w14:textId="77777777" w:rsidR="008A1FCC" w:rsidRPr="006238E8" w:rsidRDefault="008A1FCC">
      <w:pPr>
        <w:pStyle w:val="Closing"/>
        <w:rPr>
          <w:color w:val="000000" w:themeColor="text1"/>
          <w:sz w:val="20"/>
          <w:szCs w:val="20"/>
        </w:rPr>
      </w:pPr>
    </w:p>
    <w:sectPr w:rsidR="008A1FCC" w:rsidRPr="006238E8">
      <w:footerReference w:type="default" r:id="rId9"/>
      <w:footerReference w:type="first" r:id="rId10"/>
      <w:pgSz w:w="12240" w:h="15840" w:code="1"/>
      <w:pgMar w:top="1080" w:right="1224" w:bottom="2160" w:left="2016" w:header="720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D9D879" w14:textId="77777777" w:rsidR="00CC55F1" w:rsidRDefault="00CC55F1">
      <w:pPr>
        <w:spacing w:before="0" w:after="0"/>
      </w:pPr>
      <w:r>
        <w:separator/>
      </w:r>
    </w:p>
  </w:endnote>
  <w:endnote w:type="continuationSeparator" w:id="0">
    <w:p w14:paraId="7A4EC309" w14:textId="77777777" w:rsidR="00CC55F1" w:rsidRDefault="00CC55F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A5EF7" w14:textId="77777777" w:rsidR="008A1FCC" w:rsidRDefault="00CC55F3">
    <w:pPr>
      <w:pStyle w:val="Footer-Centered"/>
    </w:pPr>
    <w:r>
      <w:rPr>
        <w:rStyle w:val="ContactHeading"/>
      </w:rPr>
      <w:t>Page:</w:t>
    </w: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E93282">
      <w:t>2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E93282"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F7FB60" w14:textId="77777777" w:rsidR="00BC43B2" w:rsidRDefault="00BC43B2" w:rsidP="00BC43B2">
    <w:pPr>
      <w:widowControl w:val="0"/>
      <w:overflowPunct w:val="0"/>
      <w:autoSpaceDE w:val="0"/>
      <w:autoSpaceDN w:val="0"/>
      <w:adjustRightInd w:val="0"/>
      <w:spacing w:after="0" w:line="253" w:lineRule="auto"/>
      <w:ind w:left="0" w:right="720"/>
      <w:rPr>
        <w:rFonts w:ascii="Century Gothic" w:hAnsi="Century Gothic" w:cs="Century Gothic"/>
        <w:color w:val="4472C4"/>
        <w:sz w:val="17"/>
        <w:szCs w:val="17"/>
      </w:rPr>
    </w:pPr>
    <w:r>
      <w:rPr>
        <w:rFonts w:ascii="Century Gothic" w:hAnsi="Century Gothic" w:cs="Century Gothic"/>
        <w:color w:val="4472C4"/>
        <w:sz w:val="17"/>
        <w:szCs w:val="17"/>
      </w:rPr>
      <w:t xml:space="preserve">Email : </w:t>
    </w:r>
    <w:r>
      <w:rPr>
        <w:rFonts w:ascii="Century Gothic" w:hAnsi="Century Gothic" w:cs="Century Gothic"/>
        <w:color w:val="4472C4"/>
        <w:sz w:val="17"/>
        <w:szCs w:val="17"/>
      </w:rPr>
      <w:tab/>
    </w:r>
    <w:hyperlink r:id="rId1" w:history="1">
      <w:r w:rsidRPr="0098076B">
        <w:rPr>
          <w:rStyle w:val="Hyperlink"/>
          <w:rFonts w:ascii="Garamond" w:hAnsi="Garamond" w:cs="Garamond"/>
          <w:sz w:val="19"/>
          <w:szCs w:val="19"/>
        </w:rPr>
        <w:t>payments@wayne.co.in,</w:t>
      </w:r>
    </w:hyperlink>
    <w:r>
      <w:rPr>
        <w:rFonts w:ascii="Century Gothic" w:hAnsi="Century Gothic" w:cs="Century Gothic"/>
        <w:color w:val="4472C4"/>
        <w:sz w:val="17"/>
        <w:szCs w:val="17"/>
        <w:u w:val="single"/>
      </w:rPr>
      <w:t xml:space="preserve"> </w:t>
    </w:r>
    <w:hyperlink r:id="rId2" w:history="1">
      <w:r>
        <w:rPr>
          <w:rFonts w:ascii="Century Gothic" w:hAnsi="Century Gothic" w:cs="Century Gothic"/>
          <w:color w:val="4472C4"/>
          <w:sz w:val="17"/>
          <w:szCs w:val="17"/>
        </w:rPr>
        <w:t xml:space="preserve"> </w:t>
      </w:r>
      <w:r>
        <w:rPr>
          <w:rFonts w:ascii="Garamond" w:hAnsi="Garamond" w:cs="Garamond"/>
          <w:color w:val="0563C1"/>
          <w:sz w:val="19"/>
          <w:szCs w:val="19"/>
          <w:u w:val="single"/>
        </w:rPr>
        <w:t>ping@runacorp.co</w:t>
      </w:r>
    </w:hyperlink>
    <w:r>
      <w:rPr>
        <w:rFonts w:ascii="Garamond" w:hAnsi="Garamond" w:cs="Garamond"/>
        <w:color w:val="0563C1"/>
        <w:sz w:val="19"/>
        <w:szCs w:val="19"/>
        <w:u w:val="single"/>
      </w:rPr>
      <w:t>m</w:t>
    </w:r>
    <w:r>
      <w:rPr>
        <w:rFonts w:ascii="Century Gothic" w:hAnsi="Century Gothic" w:cs="Century Gothic"/>
        <w:color w:val="4472C4"/>
        <w:sz w:val="17"/>
        <w:szCs w:val="17"/>
      </w:rPr>
      <w:t xml:space="preserve"> </w:t>
    </w:r>
  </w:p>
  <w:p w14:paraId="13734E7F" w14:textId="77777777" w:rsidR="00BC43B2" w:rsidRDefault="00BC43B2" w:rsidP="00BC43B2">
    <w:pPr>
      <w:widowControl w:val="0"/>
      <w:overflowPunct w:val="0"/>
      <w:autoSpaceDE w:val="0"/>
      <w:autoSpaceDN w:val="0"/>
      <w:adjustRightInd w:val="0"/>
      <w:spacing w:after="0" w:line="253" w:lineRule="auto"/>
      <w:ind w:left="0" w:right="720"/>
      <w:rPr>
        <w:rFonts w:ascii="Times New Roman" w:hAnsi="Times New Roman" w:cs="Times New Roman"/>
        <w:sz w:val="24"/>
        <w:szCs w:val="24"/>
      </w:rPr>
    </w:pPr>
    <w:r>
      <w:rPr>
        <w:rFonts w:ascii="Century Gothic" w:hAnsi="Century Gothic" w:cs="Century Gothic"/>
        <w:color w:val="4472C4"/>
        <w:sz w:val="17"/>
        <w:szCs w:val="17"/>
      </w:rPr>
      <w:t xml:space="preserve">Web : </w:t>
    </w:r>
    <w:hyperlink r:id="rId3" w:history="1">
      <w:r>
        <w:rPr>
          <w:rFonts w:ascii="Century Gothic" w:hAnsi="Century Gothic" w:cs="Century Gothic"/>
          <w:color w:val="4472C4"/>
          <w:sz w:val="17"/>
          <w:szCs w:val="17"/>
        </w:rPr>
        <w:tab/>
      </w:r>
      <w:r>
        <w:rPr>
          <w:rFonts w:ascii="Garamond" w:hAnsi="Garamond" w:cs="Garamond"/>
          <w:color w:val="0563C1"/>
          <w:sz w:val="19"/>
          <w:szCs w:val="19"/>
          <w:u w:val="single"/>
        </w:rPr>
        <w:t>wayne.co.in</w:t>
      </w:r>
    </w:hyperlink>
    <w:r>
      <w:rPr>
        <w:rFonts w:ascii="Century Gothic" w:hAnsi="Century Gothic" w:cs="Century Gothic"/>
        <w:color w:val="4472C4"/>
        <w:sz w:val="17"/>
        <w:szCs w:val="17"/>
        <w:u w:val="single"/>
      </w:rPr>
      <w:t xml:space="preserve"> </w:t>
    </w:r>
    <w:r>
      <w:rPr>
        <w:rFonts w:ascii="Garamond" w:hAnsi="Garamond" w:cs="Garamond"/>
        <w:color w:val="44546A"/>
        <w:sz w:val="19"/>
        <w:szCs w:val="19"/>
      </w:rPr>
      <w:t>|</w:t>
    </w:r>
    <w:r>
      <w:rPr>
        <w:rFonts w:ascii="Century Gothic" w:hAnsi="Century Gothic" w:cs="Century Gothic"/>
        <w:color w:val="4472C4"/>
        <w:sz w:val="17"/>
        <w:szCs w:val="17"/>
      </w:rPr>
      <w:t xml:space="preserve"> </w:t>
    </w:r>
    <w:hyperlink r:id="rId4" w:history="1">
      <w:r>
        <w:rPr>
          <w:rFonts w:ascii="Century Gothic" w:hAnsi="Century Gothic" w:cs="Century Gothic"/>
          <w:color w:val="4472C4"/>
          <w:sz w:val="17"/>
          <w:szCs w:val="17"/>
        </w:rPr>
        <w:t xml:space="preserve"> </w:t>
      </w:r>
      <w:r>
        <w:rPr>
          <w:rFonts w:ascii="Garamond" w:hAnsi="Garamond" w:cs="Garamond"/>
          <w:color w:val="0563C1"/>
          <w:sz w:val="19"/>
          <w:szCs w:val="19"/>
          <w:u w:val="single"/>
        </w:rPr>
        <w:t>runacorp.co</w:t>
      </w:r>
    </w:hyperlink>
    <w:r>
      <w:rPr>
        <w:rFonts w:ascii="Garamond" w:hAnsi="Garamond" w:cs="Garamond"/>
        <w:color w:val="0563C1"/>
        <w:sz w:val="19"/>
        <w:szCs w:val="19"/>
        <w:u w:val="single"/>
      </w:rPr>
      <w:t>m</w:t>
    </w:r>
  </w:p>
  <w:p w14:paraId="49970F97" w14:textId="77777777" w:rsidR="008A1FCC" w:rsidRPr="00BC43B2" w:rsidRDefault="00BC43B2" w:rsidP="00BC43B2">
    <w:pPr>
      <w:widowControl w:val="0"/>
      <w:autoSpaceDE w:val="0"/>
      <w:autoSpaceDN w:val="0"/>
      <w:adjustRightInd w:val="0"/>
      <w:spacing w:after="0"/>
      <w:ind w:left="0"/>
      <w:rPr>
        <w:rFonts w:ascii="Times New Roman" w:hAnsi="Times New Roman" w:cs="Times New Roman"/>
        <w:sz w:val="24"/>
        <w:szCs w:val="24"/>
      </w:rPr>
    </w:pPr>
    <w:r>
      <w:rPr>
        <w:rFonts w:ascii="Century Gothic" w:hAnsi="Century Gothic" w:cs="Century Gothic"/>
        <w:color w:val="4472C4"/>
        <w:sz w:val="18"/>
        <w:szCs w:val="18"/>
      </w:rPr>
      <w:t xml:space="preserve">Tel : </w:t>
    </w:r>
    <w:hyperlink r:id="rId5" w:history="1">
      <w:r>
        <w:rPr>
          <w:rFonts w:ascii="Century Gothic" w:hAnsi="Century Gothic" w:cs="Century Gothic"/>
          <w:color w:val="4472C4"/>
          <w:sz w:val="18"/>
          <w:szCs w:val="18"/>
        </w:rPr>
        <w:t xml:space="preserve"> </w:t>
      </w:r>
      <w:r>
        <w:rPr>
          <w:rFonts w:ascii="Century Gothic" w:hAnsi="Century Gothic" w:cs="Century Gothic"/>
          <w:color w:val="4472C4"/>
          <w:sz w:val="18"/>
          <w:szCs w:val="18"/>
        </w:rPr>
        <w:tab/>
      </w:r>
      <w:r>
        <w:rPr>
          <w:rFonts w:ascii="Garamond" w:hAnsi="Garamond" w:cs="Garamond"/>
          <w:color w:val="0563C1"/>
          <w:u w:val="single"/>
        </w:rPr>
        <w:t>+91 7012 230 52</w:t>
      </w:r>
    </w:hyperlink>
    <w:r>
      <w:rPr>
        <w:rFonts w:ascii="Garamond" w:hAnsi="Garamond" w:cs="Garamond"/>
        <w:color w:val="0563C1"/>
        <w:u w:val="single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FA6641" w14:textId="77777777" w:rsidR="00CC55F1" w:rsidRDefault="00CC55F1">
      <w:pPr>
        <w:spacing w:before="0" w:after="0"/>
      </w:pPr>
      <w:r>
        <w:separator/>
      </w:r>
    </w:p>
  </w:footnote>
  <w:footnote w:type="continuationSeparator" w:id="0">
    <w:p w14:paraId="1FD90DFF" w14:textId="77777777" w:rsidR="00CC55F1" w:rsidRDefault="00CC55F1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18A"/>
    <w:rsid w:val="000A03B8"/>
    <w:rsid w:val="000C7330"/>
    <w:rsid w:val="001E7349"/>
    <w:rsid w:val="00260CFE"/>
    <w:rsid w:val="00273064"/>
    <w:rsid w:val="003021C8"/>
    <w:rsid w:val="00437C2D"/>
    <w:rsid w:val="005A3860"/>
    <w:rsid w:val="006238E8"/>
    <w:rsid w:val="0067572A"/>
    <w:rsid w:val="006A7D56"/>
    <w:rsid w:val="00771882"/>
    <w:rsid w:val="0077284F"/>
    <w:rsid w:val="00783FC4"/>
    <w:rsid w:val="00844654"/>
    <w:rsid w:val="008A1FCC"/>
    <w:rsid w:val="008E46F2"/>
    <w:rsid w:val="00952DDF"/>
    <w:rsid w:val="00972BFB"/>
    <w:rsid w:val="00A31E29"/>
    <w:rsid w:val="00A52CA6"/>
    <w:rsid w:val="00A9350E"/>
    <w:rsid w:val="00AE246E"/>
    <w:rsid w:val="00B87813"/>
    <w:rsid w:val="00BC43B2"/>
    <w:rsid w:val="00C31628"/>
    <w:rsid w:val="00C9218A"/>
    <w:rsid w:val="00C93FDC"/>
    <w:rsid w:val="00CA7784"/>
    <w:rsid w:val="00CC55F1"/>
    <w:rsid w:val="00CC55F3"/>
    <w:rsid w:val="00CF61C8"/>
    <w:rsid w:val="00D26DE0"/>
    <w:rsid w:val="00D72AB7"/>
    <w:rsid w:val="00E52B79"/>
    <w:rsid w:val="00E93282"/>
    <w:rsid w:val="00EF0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A9CD55D"/>
  <w15:chartTrackingRefBased/>
  <w15:docId w15:val="{896FD311-FC97-485D-AFD2-C3FC6D5BE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4546A" w:themeColor="text2"/>
        <w:lang w:val="en-US" w:eastAsia="en-US" w:bidi="ar-SA"/>
      </w:rPr>
    </w:rPrDefault>
    <w:pPrDefault>
      <w:pPr>
        <w:spacing w:before="60" w:after="60"/>
        <w:ind w:left="144" w:right="144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ayoutTable">
    <w:name w:val="Layout Table"/>
    <w:basedOn w:val="TableNormal"/>
    <w:uiPriority w:val="99"/>
    <w:pPr>
      <w:spacing w:after="0"/>
    </w:pPr>
    <w:tblPr>
      <w:tblCellMar>
        <w:left w:w="0" w:type="dxa"/>
        <w:right w:w="0" w:type="dxa"/>
      </w:tblCellMar>
    </w:tblPr>
  </w:style>
  <w:style w:type="paragraph" w:styleId="NoSpacing">
    <w:name w:val="No Spacing"/>
    <w:uiPriority w:val="1"/>
    <w:qFormat/>
    <w:pPr>
      <w:spacing w:before="0" w:after="0"/>
    </w:pPr>
  </w:style>
  <w:style w:type="table" w:customStyle="1" w:styleId="InvoiceTable">
    <w:name w:val="Invoice Table"/>
    <w:basedOn w:val="TableNormal"/>
    <w:uiPriority w:val="99"/>
    <w:tblPr>
      <w:tblBorders>
        <w:insideH w:val="single" w:sz="4" w:space="0" w:color="8496B0" w:themeColor="text2" w:themeTint="99"/>
      </w:tblBorders>
      <w:tblCellMar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472C4" w:themeFill="accent1"/>
        <w:vAlign w:val="bottom"/>
      </w:tcPr>
    </w:tblStylePr>
    <w:tblStylePr w:type="lastRow">
      <w:pPr>
        <w:wordWrap/>
        <w:jc w:val="right"/>
      </w:pPr>
      <w:rPr>
        <w:b/>
      </w:rPr>
      <w:tblPr/>
      <w:tcPr>
        <w:tcBorders>
          <w:top w:val="nil"/>
          <w:bottom w:val="single" w:sz="4" w:space="0" w:color="8EAADB" w:themeColor="accent1" w:themeTint="99"/>
        </w:tcBorders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2"/>
    <w:qFormat/>
    <w:pPr>
      <w:spacing w:before="0" w:after="0"/>
      <w:ind w:left="0" w:right="0"/>
      <w:jc w:val="right"/>
    </w:pPr>
    <w:rPr>
      <w:rFonts w:asciiTheme="majorHAnsi" w:eastAsiaTheme="majorEastAsia" w:hAnsiTheme="majorHAnsi" w:cstheme="majorBidi"/>
      <w:kern w:val="28"/>
      <w:sz w:val="62"/>
      <w:szCs w:val="6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kern w:val="28"/>
      <w:sz w:val="62"/>
      <w:szCs w:val="62"/>
    </w:rPr>
  </w:style>
  <w:style w:type="character" w:styleId="Strong">
    <w:name w:val="Strong"/>
    <w:basedOn w:val="DefaultParagraphFont"/>
    <w:uiPriority w:val="3"/>
    <w:qFormat/>
    <w:rPr>
      <w:b w:val="0"/>
      <w:bCs w:val="0"/>
      <w:color w:val="4472C4" w:themeColor="accent1"/>
    </w:rPr>
  </w:style>
  <w:style w:type="paragraph" w:customStyle="1" w:styleId="InvoiceHeading">
    <w:name w:val="Invoice Heading"/>
    <w:basedOn w:val="Normal"/>
    <w:next w:val="InvoiceText"/>
    <w:uiPriority w:val="2"/>
    <w:qFormat/>
    <w:pPr>
      <w:spacing w:before="80"/>
    </w:pPr>
    <w:rPr>
      <w:rFonts w:asciiTheme="majorHAnsi" w:eastAsiaTheme="majorEastAsia" w:hAnsiTheme="majorHAnsi" w:cstheme="majorBidi"/>
      <w:color w:val="4472C4" w:themeColor="accent1"/>
    </w:rPr>
  </w:style>
  <w:style w:type="paragraph" w:customStyle="1" w:styleId="InvoiceText">
    <w:name w:val="Invoice Text"/>
    <w:basedOn w:val="Normal"/>
    <w:uiPriority w:val="2"/>
    <w:qFormat/>
    <w:pPr>
      <w:spacing w:before="0" w:after="360"/>
      <w:contextualSpacing/>
    </w:pPr>
  </w:style>
  <w:style w:type="paragraph" w:styleId="Closing">
    <w:name w:val="Closing"/>
    <w:basedOn w:val="Normal"/>
    <w:link w:val="ClosingChar"/>
    <w:uiPriority w:val="3"/>
    <w:unhideWhenUsed/>
    <w:qFormat/>
    <w:pPr>
      <w:spacing w:before="280" w:after="0"/>
      <w:ind w:right="0"/>
      <w:jc w:val="right"/>
    </w:pPr>
    <w:rPr>
      <w:rFonts w:asciiTheme="majorHAnsi" w:eastAsiaTheme="majorEastAsia" w:hAnsiTheme="majorHAnsi" w:cstheme="majorBidi"/>
      <w:color w:val="4472C4" w:themeColor="accent1"/>
      <w:sz w:val="22"/>
      <w:szCs w:val="22"/>
    </w:rPr>
  </w:style>
  <w:style w:type="character" w:customStyle="1" w:styleId="ClosingChar">
    <w:name w:val="Closing Char"/>
    <w:basedOn w:val="DefaultParagraphFont"/>
    <w:link w:val="Closing"/>
    <w:uiPriority w:val="3"/>
    <w:rPr>
      <w:rFonts w:asciiTheme="majorHAnsi" w:eastAsiaTheme="majorEastAsia" w:hAnsiTheme="majorHAnsi" w:cstheme="majorBidi"/>
      <w:color w:val="4472C4" w:themeColor="accent1"/>
      <w:sz w:val="22"/>
      <w:szCs w:val="22"/>
    </w:rPr>
  </w:style>
  <w:style w:type="paragraph" w:customStyle="1" w:styleId="TableSpace">
    <w:name w:val="Table Space"/>
    <w:basedOn w:val="Normal"/>
    <w:uiPriority w:val="99"/>
    <w:semiHidden/>
    <w:unhideWhenUsed/>
    <w:pPr>
      <w:spacing w:before="0" w:after="0" w:line="40" w:lineRule="exact"/>
    </w:pPr>
    <w:rPr>
      <w:noProof/>
      <w:sz w:val="4"/>
      <w:szCs w:val="4"/>
    </w:rPr>
  </w:style>
  <w:style w:type="paragraph" w:customStyle="1" w:styleId="Name">
    <w:name w:val="Name"/>
    <w:basedOn w:val="Normal"/>
    <w:uiPriority w:val="2"/>
    <w:qFormat/>
    <w:pPr>
      <w:spacing w:before="0"/>
    </w:pPr>
    <w:rPr>
      <w:rFonts w:asciiTheme="majorHAnsi" w:eastAsiaTheme="majorEastAsia" w:hAnsiTheme="majorHAnsi" w:cstheme="majorBidi"/>
      <w:color w:val="4472C4" w:themeColor="accent1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0" w:after="20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ContactHeading">
    <w:name w:val="Contact Heading"/>
    <w:basedOn w:val="DefaultParagraphFont"/>
    <w:uiPriority w:val="1"/>
    <w:qFormat/>
    <w:rPr>
      <w:rFonts w:asciiTheme="majorHAnsi" w:eastAsiaTheme="majorEastAsia" w:hAnsiTheme="majorHAnsi" w:cstheme="majorBidi"/>
      <w:color w:val="4472C4" w:themeColor="accent1"/>
      <w:sz w:val="18"/>
    </w:rPr>
  </w:style>
  <w:style w:type="paragraph" w:customStyle="1" w:styleId="Footer-Centered">
    <w:name w:val="Footer-Centered"/>
    <w:basedOn w:val="Footer"/>
    <w:uiPriority w:val="99"/>
    <w:qFormat/>
    <w:pPr>
      <w:spacing w:after="60"/>
      <w:jc w:val="center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BC43B2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C43B2"/>
    <w:rPr>
      <w:color w:val="2B579A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3FDC"/>
    <w:pPr>
      <w:spacing w:before="0"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FD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6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ayne.co.in/" TargetMode="External"/><Relationship Id="rId2" Type="http://schemas.openxmlformats.org/officeDocument/2006/relationships/hyperlink" Target="mailto:ping@runacorp.com" TargetMode="External"/><Relationship Id="rId1" Type="http://schemas.openxmlformats.org/officeDocument/2006/relationships/hyperlink" Target="mailto:payments@wayne.co.in," TargetMode="External"/><Relationship Id="rId5" Type="http://schemas.openxmlformats.org/officeDocument/2006/relationships/hyperlink" Target="tel:+917012230529" TargetMode="External"/><Relationship Id="rId4" Type="http://schemas.openxmlformats.org/officeDocument/2006/relationships/hyperlink" Target="https://runacorp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thul\AppData\Roaming\Microsoft\Templates\Invoice%20(Red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BD88B1A80BB4826BD2F6F929357BD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177397-CDF6-4B47-A530-A582607D6598}"/>
      </w:docPartPr>
      <w:docPartBody>
        <w:p w:rsidR="00194B92" w:rsidRDefault="00CD6167" w:rsidP="00CD6167">
          <w:pPr>
            <w:pStyle w:val="CBD88B1A80BB4826BD2F6F929357BD95"/>
          </w:pPr>
          <w:r>
            <w:t>[Click to 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20002A87" w:usb1="00000000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167"/>
    <w:rsid w:val="000611A5"/>
    <w:rsid w:val="00194B92"/>
    <w:rsid w:val="002A37E1"/>
    <w:rsid w:val="00844596"/>
    <w:rsid w:val="00A6024E"/>
    <w:rsid w:val="00CD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31FC7B544D04E50A846669430A89A33">
    <w:name w:val="331FC7B544D04E50A846669430A89A33"/>
  </w:style>
  <w:style w:type="paragraph" w:customStyle="1" w:styleId="421AB4D8E3C549ADAAF27D3257D56D0D">
    <w:name w:val="421AB4D8E3C549ADAAF27D3257D56D0D"/>
  </w:style>
  <w:style w:type="paragraph" w:customStyle="1" w:styleId="2D6380EA49A543FAB3994577C6D57123">
    <w:name w:val="2D6380EA49A543FAB3994577C6D57123"/>
  </w:style>
  <w:style w:type="paragraph" w:customStyle="1" w:styleId="DA654D0DB55B4EE48DD270EC58AA2B60">
    <w:name w:val="DA654D0DB55B4EE48DD270EC58AA2B60"/>
  </w:style>
  <w:style w:type="paragraph" w:customStyle="1" w:styleId="1C0AA4E10B3B4EF89C00A0BBAF7021EC">
    <w:name w:val="1C0AA4E10B3B4EF89C00A0BBAF7021EC"/>
  </w:style>
  <w:style w:type="paragraph" w:customStyle="1" w:styleId="E22D5865FD2E456FAAEE389F2C818669">
    <w:name w:val="E22D5865FD2E456FAAEE389F2C818669"/>
  </w:style>
  <w:style w:type="paragraph" w:customStyle="1" w:styleId="3E640F2ACA39498896F9EECFA8ECFA22">
    <w:name w:val="3E640F2ACA39498896F9EECFA8ECFA22"/>
  </w:style>
  <w:style w:type="character" w:styleId="Strong">
    <w:name w:val="Strong"/>
    <w:basedOn w:val="DefaultParagraphFont"/>
    <w:uiPriority w:val="22"/>
    <w:qFormat/>
    <w:rPr>
      <w:b w:val="0"/>
      <w:bCs w:val="0"/>
      <w:color w:val="4472C4" w:themeColor="accent1"/>
    </w:rPr>
  </w:style>
  <w:style w:type="paragraph" w:customStyle="1" w:styleId="8E8F040C719C422784FFC73BBA00855F">
    <w:name w:val="8E8F040C719C422784FFC73BBA00855F"/>
  </w:style>
  <w:style w:type="paragraph" w:customStyle="1" w:styleId="A7799C8F1F8248A0B343E0F78ED49011">
    <w:name w:val="A7799C8F1F8248A0B343E0F78ED49011"/>
    <w:rsid w:val="00CD6167"/>
  </w:style>
  <w:style w:type="paragraph" w:customStyle="1" w:styleId="FCEBEA50B5514878A914D16C858A4947">
    <w:name w:val="FCEBEA50B5514878A914D16C858A4947"/>
    <w:rsid w:val="00CD6167"/>
  </w:style>
  <w:style w:type="paragraph" w:customStyle="1" w:styleId="503A65D22EB44C2181AB61D5590A4228">
    <w:name w:val="503A65D22EB44C2181AB61D5590A4228"/>
    <w:rsid w:val="00CD6167"/>
  </w:style>
  <w:style w:type="paragraph" w:customStyle="1" w:styleId="CBD88B1A80BB4826BD2F6F929357BD95">
    <w:name w:val="CBD88B1A80BB4826BD2F6F929357BD95"/>
    <w:rsid w:val="00CD6167"/>
  </w:style>
  <w:style w:type="paragraph" w:customStyle="1" w:styleId="DE86D6953CA0441FB2718903F77D4BF0">
    <w:name w:val="DE86D6953CA0441FB2718903F77D4BF0"/>
    <w:rsid w:val="00CD6167"/>
  </w:style>
  <w:style w:type="paragraph" w:customStyle="1" w:styleId="31565765293E4A139E8263A147334CF1">
    <w:name w:val="31565765293E4A139E8263A147334CF1"/>
    <w:rsid w:val="00CD6167"/>
  </w:style>
  <w:style w:type="paragraph" w:customStyle="1" w:styleId="B4BF15D2567A4B008442A27AB89756E0">
    <w:name w:val="B4BF15D2567A4B008442A27AB89756E0"/>
    <w:rsid w:val="00CD6167"/>
  </w:style>
  <w:style w:type="paragraph" w:customStyle="1" w:styleId="95A81BCE0A4F4B06BAC8FA85FA83D790">
    <w:name w:val="95A81BCE0A4F4B06BAC8FA85FA83D790"/>
    <w:rsid w:val="00CD6167"/>
  </w:style>
  <w:style w:type="paragraph" w:customStyle="1" w:styleId="C3539F4CF0B34195BC7175B73993780D">
    <w:name w:val="C3539F4CF0B34195BC7175B73993780D"/>
    <w:rsid w:val="00CD6167"/>
  </w:style>
  <w:style w:type="paragraph" w:customStyle="1" w:styleId="35D83EB3251A4D2F8996D0D287B3E5A3">
    <w:name w:val="35D83EB3251A4D2F8996D0D287B3E5A3"/>
    <w:rsid w:val="00CD6167"/>
  </w:style>
  <w:style w:type="paragraph" w:customStyle="1" w:styleId="6776B8E00AC2442DB4211C50711D4B78">
    <w:name w:val="6776B8E00AC2442DB4211C50711D4B78"/>
    <w:rsid w:val="00CD6167"/>
  </w:style>
  <w:style w:type="paragraph" w:customStyle="1" w:styleId="1A29E5C0B7CE488A931CFD15073C2EB2">
    <w:name w:val="1A29E5C0B7CE488A931CFD15073C2EB2"/>
    <w:rsid w:val="00CD6167"/>
  </w:style>
  <w:style w:type="paragraph" w:customStyle="1" w:styleId="62FDA7EDB48945B18736BA1364055600">
    <w:name w:val="62FDA7EDB48945B18736BA1364055600"/>
    <w:rsid w:val="00CD6167"/>
  </w:style>
  <w:style w:type="paragraph" w:customStyle="1" w:styleId="B3B477804A4F417F91B5F6E828D10602">
    <w:name w:val="B3B477804A4F417F91B5F6E828D10602"/>
    <w:rsid w:val="00CD6167"/>
  </w:style>
  <w:style w:type="paragraph" w:customStyle="1" w:styleId="415CE0CFF34A4AF683C41DC5DC432E66">
    <w:name w:val="415CE0CFF34A4AF683C41DC5DC432E66"/>
    <w:rsid w:val="00CD6167"/>
  </w:style>
  <w:style w:type="paragraph" w:customStyle="1" w:styleId="77EE368451B641CAA372346FB00108CE">
    <w:name w:val="77EE368451B641CAA372346FB00108CE"/>
    <w:rsid w:val="00CD61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93D91-ACEF-45E4-A298-9173D33A3C5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F2C6CE-C94B-7642-A262-65B017461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C:\Users\Athul\AppData\Roaming\Microsoft\Templates\Invoice (Red design).dotx</Template>
  <TotalTime>6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Athul Raj</dc:creator>
  <cp:keywords/>
  <cp:lastModifiedBy>Microsoft Office User</cp:lastModifiedBy>
  <cp:revision>3</cp:revision>
  <cp:lastPrinted>2018-09-08T06:21:00Z</cp:lastPrinted>
  <dcterms:created xsi:type="dcterms:W3CDTF">2018-09-08T06:23:00Z</dcterms:created>
  <dcterms:modified xsi:type="dcterms:W3CDTF">2018-09-08T06:31:00Z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TC029014899991</vt:lpwstr>
  </property>
</Properties>
</file>